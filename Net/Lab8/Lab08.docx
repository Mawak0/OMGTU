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807C" w14:textId="60AD1FBA" w:rsidR="00420864" w:rsidRDefault="002D0F8A" w:rsidP="00420864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FDFF5C5D4D84E55BEEA6B7F80F69E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07B53" w:rsidRPr="00DB4BBE">
            <w:t>Лабораторная работа</w:t>
          </w:r>
          <w:r w:rsidR="00DB4BBE" w:rsidRPr="00DB4BBE">
            <w:t xml:space="preserve"> </w:t>
          </w:r>
          <w:r w:rsidR="00A36E06">
            <w:t>8</w:t>
          </w:r>
          <w:r w:rsidR="00F07B53" w:rsidRPr="00DB4BBE">
            <w:t xml:space="preserve"> - Внедрение маршрутизации между виртуальными локальными сетями</w:t>
          </w:r>
        </w:sdtContent>
      </w:sdt>
      <w:r w:rsidR="00F07B53">
        <w:rPr>
          <w:rStyle w:val="LabTitleInstVersred"/>
        </w:rPr>
        <w:t xml:space="preserve"> </w:t>
      </w:r>
    </w:p>
    <w:p w14:paraId="1A0E1013" w14:textId="77777777" w:rsidR="00420864" w:rsidRDefault="00420864" w:rsidP="00420864">
      <w:pPr>
        <w:pStyle w:val="Title"/>
        <w:rPr>
          <w:rStyle w:val="LabTitleInstVersred"/>
        </w:rPr>
      </w:pPr>
    </w:p>
    <w:p w14:paraId="1802E36E" w14:textId="0589FF26" w:rsidR="00D778DF" w:rsidRPr="00E70096" w:rsidRDefault="00D778DF" w:rsidP="00420864">
      <w:pPr>
        <w:pStyle w:val="Title"/>
      </w:pPr>
      <w:r>
        <w:t>Топология</w:t>
      </w:r>
    </w:p>
    <w:p w14:paraId="41DBAEAE" w14:textId="77777777" w:rsidR="00D778DF" w:rsidRDefault="005C2D51" w:rsidP="00D778DF">
      <w:pPr>
        <w:pStyle w:val="Visual"/>
      </w:pPr>
      <w:r>
        <w:rPr>
          <w:noProof/>
        </w:rPr>
        <w:drawing>
          <wp:inline distT="0" distB="0" distL="0" distR="0" wp14:anchorId="488D9AE9" wp14:editId="54CD1A84">
            <wp:extent cx="5248800" cy="198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800" cy="19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C91A23" w14:textId="77777777" w:rsidR="00EB7FD3" w:rsidRPr="00BB73FF" w:rsidRDefault="00EB7FD3" w:rsidP="009737F3">
      <w:pPr>
        <w:pStyle w:val="Heading1"/>
        <w:numPr>
          <w:ilvl w:val="0"/>
          <w:numId w:val="0"/>
        </w:numPr>
      </w:pPr>
      <w:r>
        <w:t>Таблица адресации</w:t>
      </w:r>
    </w:p>
    <w:tbl>
      <w:tblPr>
        <w:tblW w:w="999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, маска подсети, префикс и шлюз по умолчанию."/>
      </w:tblPr>
      <w:tblGrid>
        <w:gridCol w:w="1999"/>
        <w:gridCol w:w="2000"/>
        <w:gridCol w:w="2000"/>
        <w:gridCol w:w="2000"/>
        <w:gridCol w:w="2000"/>
      </w:tblGrid>
      <w:tr w:rsidR="00EB7FD3" w14:paraId="78A65289" w14:textId="77777777" w:rsidTr="00870C72">
        <w:trPr>
          <w:cantSplit/>
          <w:tblHeader/>
          <w:jc w:val="center"/>
        </w:trPr>
        <w:tc>
          <w:tcPr>
            <w:tcW w:w="1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FC6AC8" w14:textId="77777777" w:rsidR="00EB7FD3" w:rsidRPr="00E87D62" w:rsidRDefault="00EB7FD3" w:rsidP="00EB7FD3">
            <w:pPr>
              <w:pStyle w:val="TableHeading"/>
            </w:pPr>
            <w:r>
              <w:t>Устройство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997218" w14:textId="77777777" w:rsidR="00EB7FD3" w:rsidRPr="00E87D62" w:rsidRDefault="00EB7FD3" w:rsidP="00EB7FD3">
            <w:pPr>
              <w:pStyle w:val="TableHeading"/>
            </w:pPr>
            <w:r>
              <w:t>Интерфейс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BACAE0" w14:textId="77777777" w:rsidR="00EB7FD3" w:rsidRPr="00E87D62" w:rsidRDefault="00EB7FD3" w:rsidP="00EB7FD3">
            <w:pPr>
              <w:pStyle w:val="TableHeading"/>
            </w:pPr>
            <w:r>
              <w:t>IP-адрес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005CA24" w14:textId="77777777" w:rsidR="00EB7FD3" w:rsidRPr="00E87D62" w:rsidRDefault="00EB7FD3" w:rsidP="00EB7FD3">
            <w:pPr>
              <w:pStyle w:val="TableHeading"/>
            </w:pPr>
            <w:r>
              <w:t>Маска подсети</w:t>
            </w:r>
          </w:p>
        </w:tc>
        <w:tc>
          <w:tcPr>
            <w:tcW w:w="20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928ADF5" w14:textId="77777777" w:rsidR="00EB7FD3" w:rsidRPr="00E87D62" w:rsidRDefault="00EB7FD3" w:rsidP="00EB7FD3">
            <w:pPr>
              <w:pStyle w:val="TableHeading"/>
            </w:pPr>
            <w:r>
              <w:t>Шлюз по умолчанию</w:t>
            </w:r>
          </w:p>
        </w:tc>
      </w:tr>
      <w:tr w:rsidR="00EB7FD3" w14:paraId="47B645AC" w14:textId="77777777" w:rsidTr="00870C72">
        <w:trPr>
          <w:cantSplit/>
          <w:jc w:val="center"/>
        </w:trPr>
        <w:tc>
          <w:tcPr>
            <w:tcW w:w="1999" w:type="dxa"/>
            <w:tcBorders>
              <w:bottom w:val="nil"/>
            </w:tcBorders>
            <w:vAlign w:val="bottom"/>
          </w:tcPr>
          <w:p w14:paraId="1FB95D5D" w14:textId="77777777" w:rsidR="00EB7FD3" w:rsidRDefault="00EB7FD3" w:rsidP="00EB7FD3">
            <w:pPr>
              <w:pStyle w:val="TableText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253F7B8C" w14:textId="77777777" w:rsidR="00EB7FD3" w:rsidRDefault="00EB7FD3" w:rsidP="00EB7FD3">
            <w:pPr>
              <w:pStyle w:val="TableText"/>
            </w:pPr>
            <w:r>
              <w:t>G0/0/1.10</w:t>
            </w:r>
          </w:p>
        </w:tc>
        <w:tc>
          <w:tcPr>
            <w:tcW w:w="2000" w:type="dxa"/>
            <w:vAlign w:val="bottom"/>
          </w:tcPr>
          <w:p w14:paraId="0F737DA2" w14:textId="77777777" w:rsidR="00EB7FD3" w:rsidRDefault="00EB7FD3" w:rsidP="00EB7FD3">
            <w:pPr>
              <w:pStyle w:val="TableText"/>
            </w:pPr>
            <w:r>
              <w:t>192.168.10.1</w:t>
            </w:r>
          </w:p>
        </w:tc>
        <w:tc>
          <w:tcPr>
            <w:tcW w:w="2000" w:type="dxa"/>
            <w:vAlign w:val="bottom"/>
          </w:tcPr>
          <w:p w14:paraId="5CA7662C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bottom w:val="nil"/>
            </w:tcBorders>
            <w:vAlign w:val="bottom"/>
          </w:tcPr>
          <w:p w14:paraId="1D079A47" w14:textId="77777777" w:rsidR="00EB7FD3" w:rsidRDefault="00EB7FD3" w:rsidP="00EB7FD3">
            <w:pPr>
              <w:pStyle w:val="TableText"/>
            </w:pPr>
            <w:r>
              <w:t>—</w:t>
            </w:r>
          </w:p>
        </w:tc>
      </w:tr>
      <w:tr w:rsidR="00EB7FD3" w14:paraId="411D3892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369BB3F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0E532A4D" w14:textId="77777777" w:rsidR="00EB7FD3" w:rsidRDefault="00EB7FD3" w:rsidP="00EB7FD3">
            <w:pPr>
              <w:pStyle w:val="TableText"/>
            </w:pPr>
            <w:r>
              <w:t>G0/0/1.20</w:t>
            </w:r>
          </w:p>
        </w:tc>
        <w:tc>
          <w:tcPr>
            <w:tcW w:w="2000" w:type="dxa"/>
            <w:vAlign w:val="bottom"/>
          </w:tcPr>
          <w:p w14:paraId="278A8838" w14:textId="77777777" w:rsidR="00EB7FD3" w:rsidRDefault="00EB7FD3" w:rsidP="00EB7FD3">
            <w:pPr>
              <w:pStyle w:val="TableText"/>
            </w:pPr>
            <w:r>
              <w:t>192.168.20.1</w:t>
            </w:r>
          </w:p>
        </w:tc>
        <w:tc>
          <w:tcPr>
            <w:tcW w:w="2000" w:type="dxa"/>
            <w:vAlign w:val="bottom"/>
          </w:tcPr>
          <w:p w14:paraId="08988152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5DA5EA5F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47104B73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  <w:bottom w:val="nil"/>
            </w:tcBorders>
            <w:vAlign w:val="bottom"/>
          </w:tcPr>
          <w:p w14:paraId="19100EC2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1812FA87" w14:textId="77777777" w:rsidR="00EB7FD3" w:rsidRDefault="00EB7FD3" w:rsidP="00EB7FD3">
            <w:pPr>
              <w:pStyle w:val="TableText"/>
            </w:pPr>
            <w:r>
              <w:t>G0/0/1.30</w:t>
            </w:r>
          </w:p>
        </w:tc>
        <w:tc>
          <w:tcPr>
            <w:tcW w:w="2000" w:type="dxa"/>
            <w:vAlign w:val="bottom"/>
          </w:tcPr>
          <w:p w14:paraId="2B21BC8D" w14:textId="77777777" w:rsidR="00EB7FD3" w:rsidRDefault="00EB7FD3" w:rsidP="00EB7FD3">
            <w:pPr>
              <w:pStyle w:val="TableText"/>
            </w:pPr>
            <w:r>
              <w:t>192.168.30.1</w:t>
            </w:r>
          </w:p>
        </w:tc>
        <w:tc>
          <w:tcPr>
            <w:tcW w:w="2000" w:type="dxa"/>
            <w:vAlign w:val="bottom"/>
          </w:tcPr>
          <w:p w14:paraId="484B26D8" w14:textId="77777777" w:rsidR="00EB7FD3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tcBorders>
              <w:top w:val="nil"/>
              <w:bottom w:val="nil"/>
            </w:tcBorders>
            <w:vAlign w:val="bottom"/>
          </w:tcPr>
          <w:p w14:paraId="061DFA19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21DDF86C" w14:textId="77777777" w:rsidTr="00870C72">
        <w:trPr>
          <w:cantSplit/>
          <w:jc w:val="center"/>
        </w:trPr>
        <w:tc>
          <w:tcPr>
            <w:tcW w:w="1999" w:type="dxa"/>
            <w:tcBorders>
              <w:top w:val="nil"/>
            </w:tcBorders>
            <w:vAlign w:val="bottom"/>
          </w:tcPr>
          <w:p w14:paraId="572B67B9" w14:textId="77777777" w:rsidR="00EB7FD3" w:rsidRDefault="00EB7FD3" w:rsidP="008A4BBB">
            <w:pPr>
              <w:pStyle w:val="ConfigWindow"/>
            </w:pPr>
            <w:r>
              <w:t>R1</w:t>
            </w:r>
          </w:p>
        </w:tc>
        <w:tc>
          <w:tcPr>
            <w:tcW w:w="2000" w:type="dxa"/>
            <w:vAlign w:val="bottom"/>
          </w:tcPr>
          <w:p w14:paraId="37370218" w14:textId="77777777" w:rsidR="00EB7FD3" w:rsidRDefault="00EB7FD3" w:rsidP="00EB7FD3">
            <w:pPr>
              <w:pStyle w:val="TableText"/>
            </w:pPr>
            <w:r>
              <w:t>G0/0/1.1000</w:t>
            </w:r>
          </w:p>
        </w:tc>
        <w:tc>
          <w:tcPr>
            <w:tcW w:w="2000" w:type="dxa"/>
            <w:vAlign w:val="bottom"/>
          </w:tcPr>
          <w:p w14:paraId="54581D0C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vAlign w:val="bottom"/>
          </w:tcPr>
          <w:p w14:paraId="535F3664" w14:textId="77777777" w:rsidR="00EB7FD3" w:rsidRDefault="00EB7FD3" w:rsidP="00EB7FD3">
            <w:pPr>
              <w:pStyle w:val="TableText"/>
            </w:pPr>
            <w:r>
              <w:t>—</w:t>
            </w:r>
          </w:p>
        </w:tc>
        <w:tc>
          <w:tcPr>
            <w:tcW w:w="2000" w:type="dxa"/>
            <w:tcBorders>
              <w:top w:val="nil"/>
            </w:tcBorders>
            <w:vAlign w:val="bottom"/>
          </w:tcPr>
          <w:p w14:paraId="06B67CCA" w14:textId="77777777" w:rsidR="00EB7FD3" w:rsidRDefault="00EB7FD3" w:rsidP="00870C72">
            <w:pPr>
              <w:pStyle w:val="ConfigWindow"/>
            </w:pPr>
            <w:r>
              <w:t>—</w:t>
            </w:r>
          </w:p>
        </w:tc>
      </w:tr>
      <w:tr w:rsidR="00EB7FD3" w14:paraId="654BA817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5B90130F" w14:textId="77777777" w:rsidR="00EB7FD3" w:rsidRPr="00E87D62" w:rsidRDefault="00EB7FD3" w:rsidP="00EB7FD3">
            <w:pPr>
              <w:pStyle w:val="TableText"/>
            </w:pPr>
            <w:r>
              <w:t>S1</w:t>
            </w:r>
          </w:p>
        </w:tc>
        <w:tc>
          <w:tcPr>
            <w:tcW w:w="2000" w:type="dxa"/>
            <w:vAlign w:val="bottom"/>
          </w:tcPr>
          <w:p w14:paraId="41381FC2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2127323D" w14:textId="77777777" w:rsidR="00EB7FD3" w:rsidRPr="00E87D62" w:rsidRDefault="00EB7FD3" w:rsidP="00EB7FD3">
            <w:pPr>
              <w:pStyle w:val="TableText"/>
            </w:pPr>
            <w:r>
              <w:t>192.168.10.11</w:t>
            </w:r>
          </w:p>
        </w:tc>
        <w:tc>
          <w:tcPr>
            <w:tcW w:w="2000" w:type="dxa"/>
            <w:vAlign w:val="bottom"/>
          </w:tcPr>
          <w:p w14:paraId="77BF230D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7AB0A234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6F75F0AC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227C564B" w14:textId="77777777" w:rsidR="00EB7FD3" w:rsidRPr="00E87D62" w:rsidRDefault="00EB7FD3" w:rsidP="00EB7FD3">
            <w:pPr>
              <w:pStyle w:val="TableText"/>
            </w:pPr>
            <w:r>
              <w:t>S2</w:t>
            </w:r>
          </w:p>
        </w:tc>
        <w:tc>
          <w:tcPr>
            <w:tcW w:w="2000" w:type="dxa"/>
            <w:vAlign w:val="bottom"/>
          </w:tcPr>
          <w:p w14:paraId="17075038" w14:textId="77777777" w:rsidR="00EB7FD3" w:rsidRPr="00E87D62" w:rsidRDefault="00EB7FD3" w:rsidP="00EB7FD3">
            <w:pPr>
              <w:pStyle w:val="TableText"/>
            </w:pPr>
            <w:r>
              <w:t>VLAN 10</w:t>
            </w:r>
          </w:p>
        </w:tc>
        <w:tc>
          <w:tcPr>
            <w:tcW w:w="2000" w:type="dxa"/>
            <w:vAlign w:val="bottom"/>
          </w:tcPr>
          <w:p w14:paraId="0E9D2713" w14:textId="77777777" w:rsidR="00EB7FD3" w:rsidRPr="00E87D62" w:rsidRDefault="00EB7FD3" w:rsidP="00EB7FD3">
            <w:pPr>
              <w:pStyle w:val="TableText"/>
            </w:pPr>
            <w:r>
              <w:t>192.168.10.12</w:t>
            </w:r>
          </w:p>
        </w:tc>
        <w:tc>
          <w:tcPr>
            <w:tcW w:w="2000" w:type="dxa"/>
            <w:vAlign w:val="bottom"/>
          </w:tcPr>
          <w:p w14:paraId="3DF0B641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568CB7D9" w14:textId="77777777" w:rsidR="00EB7FD3" w:rsidRPr="00E87D62" w:rsidRDefault="00EB7FD3" w:rsidP="00EB7FD3">
            <w:pPr>
              <w:pStyle w:val="TableText"/>
            </w:pPr>
            <w:r>
              <w:t>192.168.10.1</w:t>
            </w:r>
          </w:p>
        </w:tc>
      </w:tr>
      <w:tr w:rsidR="00EB7FD3" w14:paraId="161067D6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1A9EE575" w14:textId="77777777" w:rsidR="00EB7FD3" w:rsidRPr="00E87D62" w:rsidRDefault="00EB7FD3" w:rsidP="00EB7FD3">
            <w:pPr>
              <w:pStyle w:val="TableText"/>
            </w:pPr>
            <w:r>
              <w:t>PC-A</w:t>
            </w:r>
          </w:p>
        </w:tc>
        <w:tc>
          <w:tcPr>
            <w:tcW w:w="2000" w:type="dxa"/>
            <w:vAlign w:val="bottom"/>
          </w:tcPr>
          <w:p w14:paraId="5CD56D6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02D3EA15" w14:textId="77777777" w:rsidR="00EB7FD3" w:rsidRPr="00E87D62" w:rsidRDefault="00EB7FD3" w:rsidP="00EB7FD3">
            <w:pPr>
              <w:pStyle w:val="TableText"/>
            </w:pPr>
            <w:r>
              <w:t>192.168.20.3</w:t>
            </w:r>
          </w:p>
        </w:tc>
        <w:tc>
          <w:tcPr>
            <w:tcW w:w="2000" w:type="dxa"/>
            <w:vAlign w:val="bottom"/>
          </w:tcPr>
          <w:p w14:paraId="16C7E84B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0E2755BA" w14:textId="77777777" w:rsidR="00EB7FD3" w:rsidRPr="00E87D62" w:rsidRDefault="00EB7FD3" w:rsidP="00EB7FD3">
            <w:pPr>
              <w:pStyle w:val="TableText"/>
            </w:pPr>
            <w:r>
              <w:t>192.168.20.1</w:t>
            </w:r>
          </w:p>
        </w:tc>
      </w:tr>
      <w:tr w:rsidR="00EB7FD3" w14:paraId="2DBDC43E" w14:textId="77777777" w:rsidTr="00EB7FD3">
        <w:trPr>
          <w:cantSplit/>
          <w:jc w:val="center"/>
        </w:trPr>
        <w:tc>
          <w:tcPr>
            <w:tcW w:w="1999" w:type="dxa"/>
            <w:vAlign w:val="bottom"/>
          </w:tcPr>
          <w:p w14:paraId="0E6C371D" w14:textId="77777777" w:rsidR="00EB7FD3" w:rsidRPr="00E87D62" w:rsidRDefault="00EB7FD3" w:rsidP="00EB7FD3">
            <w:pPr>
              <w:pStyle w:val="TableText"/>
            </w:pPr>
            <w:r>
              <w:t>PC-B</w:t>
            </w:r>
          </w:p>
        </w:tc>
        <w:tc>
          <w:tcPr>
            <w:tcW w:w="2000" w:type="dxa"/>
            <w:vAlign w:val="bottom"/>
          </w:tcPr>
          <w:p w14:paraId="688B1A1E" w14:textId="77777777" w:rsidR="00EB7FD3" w:rsidRPr="00E87D62" w:rsidRDefault="00EB7FD3" w:rsidP="00EB7FD3">
            <w:pPr>
              <w:pStyle w:val="TableText"/>
            </w:pPr>
            <w:r>
              <w:t>NIC</w:t>
            </w:r>
          </w:p>
        </w:tc>
        <w:tc>
          <w:tcPr>
            <w:tcW w:w="2000" w:type="dxa"/>
            <w:vAlign w:val="bottom"/>
          </w:tcPr>
          <w:p w14:paraId="3B75CEC9" w14:textId="77777777" w:rsidR="00EB7FD3" w:rsidRPr="00E87D62" w:rsidRDefault="00EB7FD3" w:rsidP="00EB7FD3">
            <w:pPr>
              <w:pStyle w:val="TableText"/>
            </w:pPr>
            <w:r>
              <w:t>192.168.30.3</w:t>
            </w:r>
          </w:p>
        </w:tc>
        <w:tc>
          <w:tcPr>
            <w:tcW w:w="2000" w:type="dxa"/>
            <w:vAlign w:val="bottom"/>
          </w:tcPr>
          <w:p w14:paraId="318ABF59" w14:textId="77777777" w:rsidR="00EB7FD3" w:rsidRPr="00E87D62" w:rsidRDefault="00EB7FD3" w:rsidP="00EB7FD3">
            <w:pPr>
              <w:pStyle w:val="TableText"/>
            </w:pPr>
            <w:r>
              <w:t>255.255.255.0</w:t>
            </w:r>
          </w:p>
        </w:tc>
        <w:tc>
          <w:tcPr>
            <w:tcW w:w="2000" w:type="dxa"/>
            <w:vAlign w:val="bottom"/>
          </w:tcPr>
          <w:p w14:paraId="32DB9A5E" w14:textId="77777777" w:rsidR="00EB7FD3" w:rsidRPr="00E87D62" w:rsidRDefault="00EB7FD3" w:rsidP="00EB7FD3">
            <w:pPr>
              <w:pStyle w:val="TableText"/>
            </w:pPr>
            <w:r>
              <w:t>192.168.30.1</w:t>
            </w:r>
          </w:p>
        </w:tc>
      </w:tr>
    </w:tbl>
    <w:p w14:paraId="641E4BEC" w14:textId="77777777" w:rsidR="00EB7FD3" w:rsidRPr="00BB73FF" w:rsidRDefault="00EB7FD3" w:rsidP="009737F3">
      <w:pPr>
        <w:pStyle w:val="Heading1"/>
        <w:numPr>
          <w:ilvl w:val="0"/>
          <w:numId w:val="0"/>
        </w:numPr>
      </w:pPr>
      <w:r>
        <w:t>Таблица VLAN</w:t>
      </w:r>
    </w:p>
    <w:tbl>
      <w:tblPr>
        <w:tblStyle w:val="LabTableStyle"/>
        <w:tblW w:w="9990" w:type="dxa"/>
        <w:tblLayout w:type="fixed"/>
        <w:tblLook w:val="04A0" w:firstRow="1" w:lastRow="0" w:firstColumn="1" w:lastColumn="0" w:noHBand="0" w:noVBand="1"/>
        <w:tblDescription w:val="В этой таблице показан vlan, имя и назначенный интерфейс."/>
      </w:tblPr>
      <w:tblGrid>
        <w:gridCol w:w="3018"/>
        <w:gridCol w:w="1620"/>
        <w:gridCol w:w="5352"/>
      </w:tblGrid>
      <w:tr w:rsidR="00EB7FD3" w14:paraId="387F163E" w14:textId="77777777" w:rsidTr="00FA3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18" w:type="dxa"/>
          </w:tcPr>
          <w:p w14:paraId="79538EEC" w14:textId="77777777" w:rsidR="00EB7FD3" w:rsidRPr="00E87D62" w:rsidRDefault="00EB7FD3" w:rsidP="00EB7FD3">
            <w:pPr>
              <w:pStyle w:val="TableHeading"/>
            </w:pPr>
            <w:r>
              <w:t>VLAN</w:t>
            </w:r>
          </w:p>
        </w:tc>
        <w:tc>
          <w:tcPr>
            <w:tcW w:w="1620" w:type="dxa"/>
          </w:tcPr>
          <w:p w14:paraId="159EED0C" w14:textId="77777777" w:rsidR="00EB7FD3" w:rsidRPr="00E87D62" w:rsidRDefault="00EB7FD3" w:rsidP="00EB7FD3">
            <w:pPr>
              <w:pStyle w:val="TableHeading"/>
            </w:pPr>
            <w:r>
              <w:t>Имя</w:t>
            </w:r>
          </w:p>
        </w:tc>
        <w:tc>
          <w:tcPr>
            <w:tcW w:w="5352" w:type="dxa"/>
          </w:tcPr>
          <w:p w14:paraId="0CF89BD6" w14:textId="77777777" w:rsidR="00EB7FD3" w:rsidRDefault="00EB7FD3" w:rsidP="00EB7FD3">
            <w:pPr>
              <w:pStyle w:val="TableHeading"/>
            </w:pPr>
            <w:r>
              <w:t>Назначенный интерфейс</w:t>
            </w:r>
          </w:p>
        </w:tc>
      </w:tr>
      <w:tr w:rsidR="00EB7FD3" w14:paraId="16B3DB53" w14:textId="77777777" w:rsidTr="00FA3E04">
        <w:tc>
          <w:tcPr>
            <w:tcW w:w="3018" w:type="dxa"/>
          </w:tcPr>
          <w:p w14:paraId="7E851685" w14:textId="77777777" w:rsidR="00EB7FD3" w:rsidRPr="00755D6C" w:rsidRDefault="00EB7FD3" w:rsidP="00755D6C">
            <w:pPr>
              <w:pStyle w:val="TableText"/>
            </w:pPr>
            <w:r>
              <w:t>10</w:t>
            </w:r>
          </w:p>
        </w:tc>
        <w:tc>
          <w:tcPr>
            <w:tcW w:w="1620" w:type="dxa"/>
          </w:tcPr>
          <w:p w14:paraId="52BDEFE4" w14:textId="6CB815E6" w:rsidR="00EB7FD3" w:rsidRPr="00420864" w:rsidRDefault="00420864" w:rsidP="00755D6C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Management</w:t>
            </w:r>
          </w:p>
        </w:tc>
        <w:tc>
          <w:tcPr>
            <w:tcW w:w="5352" w:type="dxa"/>
          </w:tcPr>
          <w:p w14:paraId="5BA8D62B" w14:textId="77777777" w:rsidR="00EB7FD3" w:rsidRPr="00755D6C" w:rsidRDefault="00EB7FD3" w:rsidP="00755D6C">
            <w:pPr>
              <w:pStyle w:val="TableText"/>
            </w:pPr>
            <w:r>
              <w:t xml:space="preserve">S1: VLAN 10 </w:t>
            </w:r>
          </w:p>
          <w:p w14:paraId="772D0F60" w14:textId="77777777" w:rsidR="00EB7FD3" w:rsidRPr="00755D6C" w:rsidRDefault="00EB7FD3" w:rsidP="00755D6C">
            <w:pPr>
              <w:pStyle w:val="TableText"/>
            </w:pPr>
            <w:r>
              <w:t xml:space="preserve">S2: VLAN 10 </w:t>
            </w:r>
          </w:p>
        </w:tc>
      </w:tr>
      <w:tr w:rsidR="00EB7FD3" w14:paraId="040F5510" w14:textId="77777777" w:rsidTr="00FA3E04">
        <w:tc>
          <w:tcPr>
            <w:tcW w:w="3018" w:type="dxa"/>
          </w:tcPr>
          <w:p w14:paraId="0CF1C5F7" w14:textId="77777777" w:rsidR="00EB7FD3" w:rsidRPr="00755D6C" w:rsidRDefault="00EB7FD3" w:rsidP="00755D6C">
            <w:pPr>
              <w:pStyle w:val="TableText"/>
            </w:pPr>
            <w:r>
              <w:t>20</w:t>
            </w:r>
          </w:p>
        </w:tc>
        <w:tc>
          <w:tcPr>
            <w:tcW w:w="1620" w:type="dxa"/>
          </w:tcPr>
          <w:p w14:paraId="32443ACC" w14:textId="77777777" w:rsidR="00EB7FD3" w:rsidRPr="00755D6C" w:rsidRDefault="00EB7FD3" w:rsidP="00755D6C">
            <w:pPr>
              <w:pStyle w:val="TableText"/>
            </w:pPr>
            <w:proofErr w:type="spellStart"/>
            <w:r>
              <w:t>Sales</w:t>
            </w:r>
            <w:proofErr w:type="spellEnd"/>
          </w:p>
        </w:tc>
        <w:tc>
          <w:tcPr>
            <w:tcW w:w="5352" w:type="dxa"/>
          </w:tcPr>
          <w:p w14:paraId="7E906212" w14:textId="26AA0534" w:rsidR="00EB7FD3" w:rsidRPr="00755D6C" w:rsidRDefault="00EB7FD3" w:rsidP="00755D6C">
            <w:pPr>
              <w:pStyle w:val="TableText"/>
            </w:pPr>
            <w:r>
              <w:t xml:space="preserve">S1: </w:t>
            </w:r>
            <w:r w:rsidR="00940AEE">
              <w:rPr>
                <w:lang w:val="en-US"/>
              </w:rPr>
              <w:t>E0/</w:t>
            </w:r>
            <w:r>
              <w:t>0/6</w:t>
            </w:r>
          </w:p>
        </w:tc>
      </w:tr>
      <w:tr w:rsidR="00EB7FD3" w14:paraId="45C86A2E" w14:textId="77777777" w:rsidTr="00FA3E04">
        <w:tc>
          <w:tcPr>
            <w:tcW w:w="3018" w:type="dxa"/>
          </w:tcPr>
          <w:p w14:paraId="5B3EF87D" w14:textId="77777777" w:rsidR="00EB7FD3" w:rsidRPr="00755D6C" w:rsidRDefault="00EB7FD3" w:rsidP="00755D6C">
            <w:pPr>
              <w:pStyle w:val="TableText"/>
            </w:pPr>
            <w:r>
              <w:t>30</w:t>
            </w:r>
          </w:p>
        </w:tc>
        <w:tc>
          <w:tcPr>
            <w:tcW w:w="1620" w:type="dxa"/>
          </w:tcPr>
          <w:p w14:paraId="19CFBDA9" w14:textId="77777777" w:rsidR="00EB7FD3" w:rsidRPr="00755D6C" w:rsidRDefault="00EB7FD3" w:rsidP="00755D6C">
            <w:pPr>
              <w:pStyle w:val="TableText"/>
            </w:pPr>
            <w:proofErr w:type="spellStart"/>
            <w:r>
              <w:t>Operations</w:t>
            </w:r>
            <w:proofErr w:type="spellEnd"/>
          </w:p>
        </w:tc>
        <w:tc>
          <w:tcPr>
            <w:tcW w:w="5352" w:type="dxa"/>
          </w:tcPr>
          <w:p w14:paraId="51ABC599" w14:textId="080ACCEA" w:rsidR="00EB7FD3" w:rsidRPr="00755D6C" w:rsidRDefault="00EB7FD3" w:rsidP="00755D6C">
            <w:pPr>
              <w:pStyle w:val="TableText"/>
            </w:pPr>
            <w:r>
              <w:t xml:space="preserve">S2: </w:t>
            </w:r>
            <w:r w:rsidR="00940AEE">
              <w:rPr>
                <w:lang w:val="en-US"/>
              </w:rPr>
              <w:t>E/</w:t>
            </w:r>
            <w:r>
              <w:t>0/18</w:t>
            </w:r>
          </w:p>
        </w:tc>
      </w:tr>
      <w:tr w:rsidR="00EB7FD3" w14:paraId="24D911D1" w14:textId="77777777" w:rsidTr="00FA3E04">
        <w:tc>
          <w:tcPr>
            <w:tcW w:w="3018" w:type="dxa"/>
          </w:tcPr>
          <w:p w14:paraId="349E3A42" w14:textId="77777777" w:rsidR="00EB7FD3" w:rsidRPr="00755D6C" w:rsidRDefault="00EB7FD3" w:rsidP="00755D6C">
            <w:pPr>
              <w:pStyle w:val="TableText"/>
            </w:pPr>
            <w:r>
              <w:t>999</w:t>
            </w:r>
          </w:p>
        </w:tc>
        <w:tc>
          <w:tcPr>
            <w:tcW w:w="1620" w:type="dxa"/>
          </w:tcPr>
          <w:p w14:paraId="352DBDC2" w14:textId="77777777" w:rsidR="00EB7FD3" w:rsidRPr="00755D6C" w:rsidRDefault="00EB7FD3" w:rsidP="00755D6C">
            <w:pPr>
              <w:pStyle w:val="TableText"/>
            </w:pPr>
            <w:proofErr w:type="spellStart"/>
            <w:r>
              <w:t>Parking_Lot</w:t>
            </w:r>
            <w:proofErr w:type="spellEnd"/>
          </w:p>
        </w:tc>
        <w:tc>
          <w:tcPr>
            <w:tcW w:w="5352" w:type="dxa"/>
          </w:tcPr>
          <w:p w14:paraId="36D595C4" w14:textId="5CA5B46E" w:rsidR="00EB7FD3" w:rsidRPr="00755D6C" w:rsidRDefault="00557F1B" w:rsidP="00755D6C">
            <w:pPr>
              <w:pStyle w:val="TableText"/>
            </w:pPr>
            <w:r>
              <w:rPr>
                <w:lang w:val="en-US"/>
              </w:rPr>
              <w:t>S</w:t>
            </w:r>
            <w:r w:rsidR="00EB7FD3">
              <w:t xml:space="preserve">1: </w:t>
            </w:r>
            <w:r w:rsidR="00940AEE">
              <w:rPr>
                <w:lang w:val="en-US"/>
              </w:rPr>
              <w:t>E0/</w:t>
            </w:r>
            <w:r w:rsidR="00EB7FD3">
              <w:t xml:space="preserve">0/2-4, </w:t>
            </w:r>
            <w:r w:rsidR="00940AEE">
              <w:rPr>
                <w:lang w:val="en-US"/>
              </w:rPr>
              <w:t>E0/</w:t>
            </w:r>
            <w:r w:rsidR="00EB7FD3">
              <w:t>0/7-24, G0/1-2</w:t>
            </w:r>
          </w:p>
          <w:p w14:paraId="3ADF5553" w14:textId="7F11AD27" w:rsidR="00EB7FD3" w:rsidRPr="00755D6C" w:rsidRDefault="00557F1B" w:rsidP="00755D6C">
            <w:pPr>
              <w:pStyle w:val="TableText"/>
            </w:pPr>
            <w:r>
              <w:rPr>
                <w:lang w:val="en-US"/>
              </w:rPr>
              <w:t>S</w:t>
            </w:r>
            <w:r w:rsidR="00EB7FD3">
              <w:t xml:space="preserve">2: </w:t>
            </w:r>
            <w:r w:rsidR="00940AEE">
              <w:rPr>
                <w:lang w:val="en-US"/>
              </w:rPr>
              <w:t>E0/</w:t>
            </w:r>
            <w:r w:rsidR="00EB7FD3">
              <w:t xml:space="preserve">0/2-17, </w:t>
            </w:r>
            <w:r w:rsidR="00940AEE">
              <w:rPr>
                <w:lang w:val="en-US"/>
              </w:rPr>
              <w:t>E0/</w:t>
            </w:r>
            <w:r w:rsidR="00EB7FD3">
              <w:t>0/19-24, G0/1-2</w:t>
            </w:r>
          </w:p>
        </w:tc>
      </w:tr>
    </w:tbl>
    <w:p w14:paraId="26677997" w14:textId="77777777" w:rsidR="00EB7FD3" w:rsidRPr="00BB73FF" w:rsidRDefault="00EB7FD3" w:rsidP="009737F3">
      <w:pPr>
        <w:pStyle w:val="Heading1"/>
        <w:numPr>
          <w:ilvl w:val="0"/>
          <w:numId w:val="0"/>
        </w:numPr>
      </w:pPr>
      <w:r>
        <w:lastRenderedPageBreak/>
        <w:t>Задачи</w:t>
      </w:r>
    </w:p>
    <w:p w14:paraId="6AB06726" w14:textId="77777777" w:rsidR="00EB7FD3" w:rsidRPr="004C0909" w:rsidRDefault="00EB7FD3" w:rsidP="00EB7FD3">
      <w:pPr>
        <w:pStyle w:val="BodyTextL25Bold"/>
      </w:pPr>
      <w:r>
        <w:t>Часть 1. Создание сети и настройка основных параметров устройства</w:t>
      </w:r>
    </w:p>
    <w:p w14:paraId="0C722015" w14:textId="77777777" w:rsidR="00EB7FD3" w:rsidRDefault="00EB7FD3" w:rsidP="00EB7FD3">
      <w:pPr>
        <w:pStyle w:val="BodyTextL25Bold"/>
      </w:pPr>
      <w:r>
        <w:t>Часть 2. Создание сетей VLAN и назначение портов коммутатора</w:t>
      </w:r>
    </w:p>
    <w:p w14:paraId="11458219" w14:textId="77777777" w:rsidR="00EB7FD3" w:rsidRDefault="00EB7FD3" w:rsidP="00EB7FD3">
      <w:pPr>
        <w:pStyle w:val="BodyTextL25Bold"/>
      </w:pPr>
      <w:r>
        <w:t>Часть 3. Настройка транка 802.1Q между коммутаторами.</w:t>
      </w:r>
    </w:p>
    <w:p w14:paraId="329CC2F6" w14:textId="77777777" w:rsidR="00EB7FD3" w:rsidRDefault="00EB7FD3" w:rsidP="00EB7FD3">
      <w:pPr>
        <w:pStyle w:val="BodyTextL25Bold"/>
      </w:pPr>
      <w:r>
        <w:t>Часть 4. Настройка маршрутизации между сетями VLAN</w:t>
      </w:r>
    </w:p>
    <w:p w14:paraId="42F034F4" w14:textId="77777777" w:rsidR="00EB7FD3" w:rsidRDefault="00EB7FD3" w:rsidP="00EB7FD3">
      <w:pPr>
        <w:pStyle w:val="BodyTextL25Bold"/>
      </w:pPr>
      <w:r>
        <w:t>Часть 5. Проверка, что маршрутизация между VLAN работает</w:t>
      </w:r>
    </w:p>
    <w:p w14:paraId="142C4976" w14:textId="77777777" w:rsidR="00EB7FD3" w:rsidRPr="00C07FD9" w:rsidRDefault="00EB7FD3" w:rsidP="009737F3">
      <w:pPr>
        <w:pStyle w:val="Heading1"/>
      </w:pPr>
      <w:r>
        <w:t>Общие сведения/сценарий</w:t>
      </w:r>
    </w:p>
    <w:p w14:paraId="020AFF06" w14:textId="77777777" w:rsidR="00EB7FD3" w:rsidRDefault="00EB7FD3" w:rsidP="00EB7FD3">
      <w:pPr>
        <w:pStyle w:val="BodyTextL25"/>
      </w:pPr>
      <w:r>
        <w:t>В целях повышения производительности сети большие широковещательные домены 2-го уровня делят на домены меньшего размера. Для этого современные коммутаторы используют виртуальные локальные сети (VLAN). VLAN также можно использовать в качестве меры безопасности, отделяя конфиденциальный трафик данных от остальной части сети. Сети VLAN облегчают процесс проектирования сети, обеспечивающей помощь в достижении целей организации. Для связи между VLAN требуется устройство, работающее на уровне 3 модели OSI. Добавление маршрутизации между VLAN позволяет организации разделять и разделять широковещательные домены, одновременно позволяя им обмениваться данными друг с другом.</w:t>
      </w:r>
    </w:p>
    <w:p w14:paraId="7AE643C5" w14:textId="77777777" w:rsidR="00EB7FD3" w:rsidRDefault="00EB7FD3" w:rsidP="00EB7FD3">
      <w:pPr>
        <w:pStyle w:val="BodyTextL25"/>
      </w:pPr>
      <w:r>
        <w:t>Транковые каналы сети VLAN используются для распространения сетей VLAN по различным устройствам. Транковые каналы разрешают передачу трафика из множества сетей VLAN через один канал, не нанося вред идентификации и сегментации сети VLAN. Особый вид маршрутизации между VLAN, называемый «Router-on-a-Stick», использует магистраль от маршрутизатора к коммутатору, чтобы все VLAN могли переходить к маршрутизатору.</w:t>
      </w:r>
    </w:p>
    <w:p w14:paraId="6EC2DE6B" w14:textId="77777777" w:rsidR="00EB7FD3" w:rsidRDefault="00EB7FD3" w:rsidP="00EB7FD3">
      <w:pPr>
        <w:pStyle w:val="BodyTextL25"/>
      </w:pPr>
      <w:r>
        <w:t>В этой лабораторной работе вы создадите VLAN на обоих коммутаторах в топологии, назначите VLAN для коммутации портов доступа, убедитесь, что VLAN работают должным образом, создадите транки VLAN между двумя коммутаторами и между S1 и R1, и настройте маршрутизацию между VLAN на R1 для разрешения связи между хостами в разных VLAN независимо от подсети, в которой находится хост.</w:t>
      </w:r>
    </w:p>
    <w:p w14:paraId="5BFAE8C9" w14:textId="77777777" w:rsidR="00EB7FD3" w:rsidRDefault="00EB7FD3" w:rsidP="009737F3">
      <w:pPr>
        <w:pStyle w:val="Heading1"/>
      </w:pPr>
      <w:r>
        <w:t>Необходимые ресурсы</w:t>
      </w:r>
    </w:p>
    <w:p w14:paraId="43C159E2" w14:textId="2E19708F" w:rsidR="00EB7FD3" w:rsidRDefault="00EB7FD3" w:rsidP="00EB7FD3">
      <w:pPr>
        <w:pStyle w:val="Bulletlevel1"/>
        <w:spacing w:before="60" w:after="60" w:line="276" w:lineRule="auto"/>
      </w:pPr>
      <w:r>
        <w:t>1 Маршрутизатор (</w:t>
      </w:r>
      <w:r w:rsidR="0014187E">
        <w:rPr>
          <w:lang w:val="en-US"/>
        </w:rPr>
        <w:t>Huawei</w:t>
      </w:r>
      <w:r w:rsidR="0014187E" w:rsidRPr="0014187E">
        <w:t xml:space="preserve"> </w:t>
      </w:r>
      <w:r w:rsidR="0014187E">
        <w:rPr>
          <w:lang w:val="en-US"/>
        </w:rPr>
        <w:t>AR</w:t>
      </w:r>
      <w:r w:rsidR="0014187E" w:rsidRPr="0014187E">
        <w:t xml:space="preserve">1220 </w:t>
      </w:r>
      <w:r w:rsidR="0014187E">
        <w:t>или аналогичная модель</w:t>
      </w:r>
      <w:r>
        <w:t>)</w:t>
      </w:r>
    </w:p>
    <w:p w14:paraId="6BA21E66" w14:textId="4D2B8EA7" w:rsidR="00EB7FD3" w:rsidRDefault="00EB7FD3" w:rsidP="00EB7FD3">
      <w:pPr>
        <w:pStyle w:val="Bulletlevel1"/>
        <w:spacing w:before="60" w:after="60" w:line="276" w:lineRule="auto"/>
      </w:pPr>
      <w:r>
        <w:t>2 коммутатора (</w:t>
      </w:r>
      <w:r w:rsidR="0014187E">
        <w:rPr>
          <w:lang w:val="en-US"/>
        </w:rPr>
        <w:t>Huawei</w:t>
      </w:r>
      <w:r w:rsidR="0014187E" w:rsidRPr="0014187E">
        <w:t xml:space="preserve"> </w:t>
      </w:r>
      <w:r w:rsidR="0014187E">
        <w:rPr>
          <w:lang w:val="en-US"/>
        </w:rPr>
        <w:t>S</w:t>
      </w:r>
      <w:r w:rsidR="0014187E" w:rsidRPr="0014187E">
        <w:t xml:space="preserve">3700 </w:t>
      </w:r>
      <w:r w:rsidR="0014187E">
        <w:t>или аналогичная модель</w:t>
      </w:r>
      <w:r>
        <w:t>)</w:t>
      </w:r>
    </w:p>
    <w:p w14:paraId="45750D17" w14:textId="486A680E" w:rsidR="00EB7FD3" w:rsidRDefault="00EB7FD3" w:rsidP="00EB7FD3">
      <w:pPr>
        <w:pStyle w:val="Bulletlevel1"/>
        <w:spacing w:before="60" w:after="60" w:line="276" w:lineRule="auto"/>
      </w:pPr>
      <w:r>
        <w:t xml:space="preserve">2 ПК </w:t>
      </w:r>
    </w:p>
    <w:p w14:paraId="368403B2" w14:textId="3526AC8A" w:rsidR="00EB7FD3" w:rsidRDefault="00EB7FD3" w:rsidP="00EB7FD3">
      <w:pPr>
        <w:pStyle w:val="Bulletlevel1"/>
      </w:pPr>
      <w:r>
        <w:t>Консольные кабели для настройки устройств через консольные порты.</w:t>
      </w:r>
    </w:p>
    <w:p w14:paraId="018EA36D" w14:textId="77777777" w:rsidR="00EB7FD3" w:rsidRDefault="00EB7FD3" w:rsidP="00EB7FD3">
      <w:pPr>
        <w:pStyle w:val="Bulletlevel1"/>
        <w:spacing w:before="60" w:after="60" w:line="276" w:lineRule="auto"/>
      </w:pPr>
      <w:r>
        <w:t>Кабели Ethernet, расположенные в соответствии с топологией</w:t>
      </w:r>
    </w:p>
    <w:p w14:paraId="58204551" w14:textId="77777777" w:rsidR="00EB7FD3" w:rsidRDefault="00EB7FD3" w:rsidP="009737F3">
      <w:pPr>
        <w:pStyle w:val="Heading1"/>
      </w:pPr>
      <w:r>
        <w:t>Инструкции</w:t>
      </w:r>
    </w:p>
    <w:p w14:paraId="69102185" w14:textId="77777777" w:rsidR="00EB7FD3" w:rsidRPr="004C0909" w:rsidRDefault="00EB7FD3" w:rsidP="00EE1956">
      <w:pPr>
        <w:pStyle w:val="Heading2"/>
      </w:pPr>
      <w:r>
        <w:t>Создание сети и настройка основных параметров устройства</w:t>
      </w:r>
    </w:p>
    <w:p w14:paraId="2AE2E29B" w14:textId="77777777" w:rsidR="00EB7FD3" w:rsidRDefault="00EB7FD3" w:rsidP="00EB7FD3">
      <w:pPr>
        <w:pStyle w:val="BodyTextL25"/>
      </w:pPr>
      <w:r>
        <w:t>В первой части лабораторной работы вам предстоит создать топологию сети и настроить базовые параметры для узлов ПК и коммутаторов.</w:t>
      </w:r>
    </w:p>
    <w:p w14:paraId="5D1C0E60" w14:textId="77777777" w:rsidR="00EB7FD3" w:rsidRDefault="00EB7FD3" w:rsidP="00EB7FD3">
      <w:pPr>
        <w:pStyle w:val="Heading3"/>
      </w:pPr>
      <w:r>
        <w:t>Создайте сеть согласно топологии.</w:t>
      </w:r>
    </w:p>
    <w:p w14:paraId="18607050" w14:textId="77777777" w:rsidR="00EB7FD3" w:rsidRDefault="00EB7FD3" w:rsidP="00EB7FD3">
      <w:pPr>
        <w:pStyle w:val="BodyTextL25"/>
      </w:pPr>
      <w:r>
        <w:t>Подключите устройства, как показано в топологии, и подсоедините необходимые кабели.</w:t>
      </w:r>
    </w:p>
    <w:p w14:paraId="46C17512" w14:textId="77777777" w:rsidR="00EB7FD3" w:rsidRDefault="00EB7FD3" w:rsidP="00EB7FD3">
      <w:pPr>
        <w:pStyle w:val="Heading3"/>
      </w:pPr>
      <w:r>
        <w:t>Настройте базовые параметры для маршрутизатора.</w:t>
      </w:r>
    </w:p>
    <w:p w14:paraId="06B4FC60" w14:textId="72D9D23C" w:rsidR="00EB7FD3" w:rsidRDefault="00EB7FD3" w:rsidP="000C1199">
      <w:pPr>
        <w:pStyle w:val="SubStepAlpha"/>
        <w:spacing w:after="0"/>
      </w:pPr>
      <w:r>
        <w:t>Подключитесь к маршрутизатору с помощью консоли.</w:t>
      </w:r>
    </w:p>
    <w:p w14:paraId="68429144" w14:textId="77777777" w:rsidR="00EB7FD3" w:rsidRDefault="00EB7FD3" w:rsidP="00EB7FD3">
      <w:pPr>
        <w:pStyle w:val="ConfigWindow"/>
      </w:pPr>
      <w:r>
        <w:t>Откройте окно конфигурации</w:t>
      </w:r>
    </w:p>
    <w:p w14:paraId="10722878" w14:textId="00E925D7" w:rsidR="00EB7FD3" w:rsidRDefault="00EB7FD3" w:rsidP="00EB7FD3">
      <w:pPr>
        <w:pStyle w:val="SubStepAlpha"/>
      </w:pPr>
      <w:r>
        <w:lastRenderedPageBreak/>
        <w:t xml:space="preserve">Войдите в </w:t>
      </w:r>
      <w:r w:rsidR="0014187E">
        <w:t xml:space="preserve">системный </w:t>
      </w:r>
      <w:r>
        <w:t>режим.</w:t>
      </w:r>
    </w:p>
    <w:p w14:paraId="0F0D400C" w14:textId="77777777" w:rsidR="00EB7FD3" w:rsidRDefault="00EB7FD3" w:rsidP="00EB7FD3">
      <w:pPr>
        <w:pStyle w:val="SubStepAlpha"/>
      </w:pPr>
      <w:r>
        <w:t>Назначьте маршрутизатору имя устройства.</w:t>
      </w:r>
    </w:p>
    <w:p w14:paraId="31C80A5A" w14:textId="3DB2899E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="0014187E">
        <w:rPr>
          <w:b/>
          <w:lang w:val="en-US"/>
        </w:rPr>
        <w:t>huawei</w:t>
      </w:r>
      <w:proofErr w:type="spellEnd"/>
      <w:r w:rsidR="0014187E" w:rsidRPr="0014187E">
        <w:rPr>
          <w:b/>
        </w:rPr>
        <w:t>123</w:t>
      </w:r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6D111C9D" w14:textId="5D5226E1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="0014187E">
        <w:rPr>
          <w:b/>
          <w:lang w:val="en-US"/>
        </w:rPr>
        <w:t>huawei</w:t>
      </w:r>
      <w:proofErr w:type="spellEnd"/>
      <w:r w:rsidR="0014187E" w:rsidRPr="0014187E">
        <w:rPr>
          <w:b/>
        </w:rPr>
        <w:t>123</w:t>
      </w:r>
      <w:r>
        <w:t xml:space="preserve"> в качестве пароля виртуального терминала и активируйте вход.</w:t>
      </w:r>
    </w:p>
    <w:p w14:paraId="2197DFA4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09A18FEE" w14:textId="77777777" w:rsidR="00EB7FD3" w:rsidRDefault="00EB7FD3" w:rsidP="00EB7FD3">
      <w:pPr>
        <w:pStyle w:val="SubStepAlpha"/>
      </w:pPr>
      <w:r>
        <w:t>Настройте на маршрутизаторе время.</w:t>
      </w:r>
    </w:p>
    <w:p w14:paraId="63327C80" w14:textId="77777777" w:rsidR="00EB7FD3" w:rsidRPr="00013934" w:rsidRDefault="00EB7FD3" w:rsidP="00EB7FD3">
      <w:pPr>
        <w:pStyle w:val="Heading3"/>
      </w:pPr>
      <w:r>
        <w:t>Настройте базовые параметры каждого коммутатора.</w:t>
      </w:r>
    </w:p>
    <w:p w14:paraId="22DF1936" w14:textId="77777777" w:rsidR="00EB7FD3" w:rsidRDefault="00EB7FD3" w:rsidP="00EB7FD3">
      <w:pPr>
        <w:pStyle w:val="SubStepAlpha"/>
      </w:pPr>
      <w:r>
        <w:t>Присвойте коммутатору имя устройства.</w:t>
      </w:r>
    </w:p>
    <w:p w14:paraId="2096E6A4" w14:textId="4A15BD73" w:rsidR="00EB7FD3" w:rsidRDefault="00EB7FD3" w:rsidP="00EB7FD3">
      <w:pPr>
        <w:pStyle w:val="SubStepAlpha"/>
      </w:pPr>
      <w:r>
        <w:t xml:space="preserve">Назначьте </w:t>
      </w:r>
      <w:proofErr w:type="spellStart"/>
      <w:r w:rsidR="0014187E">
        <w:rPr>
          <w:b/>
          <w:lang w:val="en-US"/>
        </w:rPr>
        <w:t>huawei</w:t>
      </w:r>
      <w:proofErr w:type="spellEnd"/>
      <w:r w:rsidR="0014187E" w:rsidRPr="0014187E">
        <w:rPr>
          <w:b/>
        </w:rPr>
        <w:t>123</w:t>
      </w:r>
      <w:r w:rsidRPr="00960AFB">
        <w:rPr>
          <w:b/>
        </w:rPr>
        <w:t xml:space="preserve"> </w:t>
      </w:r>
      <w:r>
        <w:t>в качестве пароля консоли и включите вход в систему по паролю.</w:t>
      </w:r>
    </w:p>
    <w:p w14:paraId="2E3C218F" w14:textId="60AE971B" w:rsidR="00EB7FD3" w:rsidRDefault="00EB7FD3" w:rsidP="00EB7FD3">
      <w:pPr>
        <w:pStyle w:val="SubStepAlpha"/>
      </w:pPr>
      <w:r>
        <w:t xml:space="preserve">Установите </w:t>
      </w:r>
      <w:proofErr w:type="spellStart"/>
      <w:r w:rsidR="0014187E">
        <w:rPr>
          <w:b/>
          <w:lang w:val="en-US"/>
        </w:rPr>
        <w:t>huawei</w:t>
      </w:r>
      <w:proofErr w:type="spellEnd"/>
      <w:r w:rsidR="0014187E" w:rsidRPr="0014187E">
        <w:rPr>
          <w:b/>
        </w:rPr>
        <w:t>123</w:t>
      </w:r>
      <w:r>
        <w:t xml:space="preserve"> в качестве пароля виртуального терминала и активируйте вход.</w:t>
      </w:r>
    </w:p>
    <w:p w14:paraId="65AE6502" w14:textId="77777777" w:rsidR="00EB7FD3" w:rsidRDefault="00EB7FD3" w:rsidP="00EB7FD3">
      <w:pPr>
        <w:pStyle w:val="SubStepAlpha"/>
      </w:pPr>
      <w:r>
        <w:t>Настройте на коммутаторах время.</w:t>
      </w:r>
    </w:p>
    <w:p w14:paraId="3632DA81" w14:textId="77777777" w:rsidR="00EB7FD3" w:rsidRDefault="00B65D48" w:rsidP="00EB7FD3">
      <w:pPr>
        <w:pStyle w:val="SubStepAlpha"/>
      </w:pPr>
      <w:r>
        <w:t>Сохранение текущей конфигурации в качестве начальной.</w:t>
      </w:r>
    </w:p>
    <w:p w14:paraId="25815C48" w14:textId="77777777" w:rsidR="00B9330B" w:rsidRDefault="00B9330B" w:rsidP="00B9330B">
      <w:pPr>
        <w:pStyle w:val="ConfigWindow"/>
      </w:pPr>
      <w:r>
        <w:t>Закройте окно настройки.</w:t>
      </w:r>
    </w:p>
    <w:p w14:paraId="6EBDEDC0" w14:textId="77777777" w:rsidR="00EB7FD3" w:rsidRDefault="00EB7FD3" w:rsidP="00B9330B">
      <w:pPr>
        <w:pStyle w:val="Heading3"/>
        <w:spacing w:before="120"/>
      </w:pPr>
      <w:r>
        <w:t>Настройте узлы ПК.</w:t>
      </w:r>
    </w:p>
    <w:p w14:paraId="0756D66A" w14:textId="77777777" w:rsidR="00EB7FD3" w:rsidRDefault="00EB7FD3" w:rsidP="00EB7FD3">
      <w:pPr>
        <w:pStyle w:val="BodyTextL25"/>
      </w:pPr>
      <w:r>
        <w:t>Адреса ПК можно посмотреть в таблице адресации.</w:t>
      </w:r>
    </w:p>
    <w:p w14:paraId="296C5722" w14:textId="77777777" w:rsidR="00EB7FD3" w:rsidRDefault="00EB7FD3" w:rsidP="009737F3">
      <w:pPr>
        <w:pStyle w:val="Heading2"/>
      </w:pPr>
      <w:r>
        <w:t>Создание сетей VLAN и назначение портов коммутатора</w:t>
      </w:r>
    </w:p>
    <w:p w14:paraId="3C5776CA" w14:textId="77777777" w:rsidR="00EB7FD3" w:rsidRDefault="00EB7FD3" w:rsidP="00EB7FD3">
      <w:pPr>
        <w:pStyle w:val="BodyTextL25"/>
      </w:pPr>
      <w:r>
        <w:t>Во второй части вы создадите VLAN, как указано в таблице выше, на обоих коммутаторах. Затем вы назначите VLAN соответствующему интерфейсу и проверите настройки конфигурации. Выполните следующие задачи на каждом коммутаторе.</w:t>
      </w:r>
    </w:p>
    <w:p w14:paraId="0274E925" w14:textId="77777777" w:rsidR="00EB7FD3" w:rsidRDefault="00EB7FD3" w:rsidP="00EB7FD3">
      <w:pPr>
        <w:pStyle w:val="Heading3"/>
      </w:pPr>
      <w:r>
        <w:t>Создайте сети VLAN на коммутаторах.</w:t>
      </w:r>
    </w:p>
    <w:p w14:paraId="5A20E809" w14:textId="77777777" w:rsidR="00EB7FD3" w:rsidRDefault="00EB7FD3" w:rsidP="00EB7FD3">
      <w:pPr>
        <w:pStyle w:val="SubStepAlpha"/>
      </w:pPr>
      <w:r>
        <w:t>Создайте и назовите необходимые VLAN на каждом коммутаторе из таблицы выше.</w:t>
      </w:r>
    </w:p>
    <w:p w14:paraId="3B7298EF" w14:textId="77777777" w:rsidR="00B9330B" w:rsidRPr="00B9330B" w:rsidRDefault="00B9330B" w:rsidP="00B9330B">
      <w:pPr>
        <w:pStyle w:val="ConfigWindow"/>
      </w:pPr>
      <w:r>
        <w:t>Откройте окно конфигурации</w:t>
      </w:r>
    </w:p>
    <w:p w14:paraId="1D5ABBEE" w14:textId="77777777" w:rsidR="00557F1B" w:rsidRPr="00557F1B" w:rsidRDefault="00557F1B" w:rsidP="00557F1B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 xml:space="preserve">[S1]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10</w:t>
      </w:r>
    </w:p>
    <w:p w14:paraId="6269FAA3" w14:textId="01CEF6ED" w:rsidR="00EB7FD3" w:rsidRPr="0084216C" w:rsidRDefault="00557F1B" w:rsidP="00557F1B">
      <w:pPr>
        <w:pStyle w:val="CMDRed"/>
        <w:rPr>
          <w:b/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[S1-vlan10] </w:t>
      </w:r>
      <w:r w:rsidRPr="0084216C">
        <w:rPr>
          <w:b/>
          <w:color w:val="000000" w:themeColor="text1"/>
          <w:lang w:val="en-US"/>
        </w:rPr>
        <w:t>description</w:t>
      </w:r>
      <w:r w:rsidR="00EB7FD3" w:rsidRPr="0084216C">
        <w:rPr>
          <w:b/>
          <w:color w:val="000000" w:themeColor="text1"/>
          <w:lang w:val="en-US"/>
        </w:rPr>
        <w:t xml:space="preserve"> Management</w:t>
      </w:r>
    </w:p>
    <w:p w14:paraId="0006BCD0" w14:textId="0E826335" w:rsidR="00557F1B" w:rsidRPr="00557F1B" w:rsidRDefault="00557F1B" w:rsidP="00557F1B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[S1</w:t>
      </w:r>
      <w:r w:rsidRPr="0084216C">
        <w:rPr>
          <w:color w:val="000000" w:themeColor="text1"/>
          <w:lang w:val="nl-NL"/>
        </w:rPr>
        <w:t>-vlan10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2</w:t>
      </w:r>
      <w:r w:rsidRPr="00557F1B">
        <w:rPr>
          <w:b/>
          <w:bCs/>
          <w:color w:val="000000" w:themeColor="text1"/>
          <w:lang w:val="nl-NL"/>
        </w:rPr>
        <w:t>0</w:t>
      </w:r>
    </w:p>
    <w:p w14:paraId="0C6617AC" w14:textId="1E3DB6F4" w:rsidR="00EB7FD3" w:rsidRPr="0084216C" w:rsidRDefault="00557F1B" w:rsidP="00557F1B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[S1-vlan20] </w:t>
      </w:r>
      <w:r w:rsidRPr="0084216C">
        <w:rPr>
          <w:b/>
          <w:color w:val="000000" w:themeColor="text1"/>
          <w:lang w:val="en-US"/>
        </w:rPr>
        <w:t>description</w:t>
      </w:r>
      <w:r w:rsidR="00EB7FD3" w:rsidRPr="0084216C">
        <w:rPr>
          <w:b/>
          <w:color w:val="000000" w:themeColor="text1"/>
          <w:lang w:val="en-US"/>
        </w:rPr>
        <w:t xml:space="preserve"> Sales</w:t>
      </w:r>
    </w:p>
    <w:p w14:paraId="42B0FE86" w14:textId="68A71B2A" w:rsidR="00557F1B" w:rsidRPr="00557F1B" w:rsidRDefault="00557F1B" w:rsidP="00557F1B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[S1</w:t>
      </w:r>
      <w:r w:rsidRPr="0084216C">
        <w:rPr>
          <w:color w:val="000000" w:themeColor="text1"/>
          <w:lang w:val="nl-NL"/>
        </w:rPr>
        <w:t>-vlan20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3</w:t>
      </w:r>
      <w:r w:rsidRPr="00557F1B">
        <w:rPr>
          <w:b/>
          <w:bCs/>
          <w:color w:val="000000" w:themeColor="text1"/>
          <w:lang w:val="nl-NL"/>
        </w:rPr>
        <w:t>0</w:t>
      </w:r>
    </w:p>
    <w:p w14:paraId="7078C7BB" w14:textId="55176D60" w:rsidR="00EB7FD3" w:rsidRPr="0084216C" w:rsidRDefault="00557F1B" w:rsidP="00557F1B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[S1-vlan30] </w:t>
      </w:r>
      <w:r w:rsidRPr="0084216C">
        <w:rPr>
          <w:b/>
          <w:color w:val="000000" w:themeColor="text1"/>
          <w:lang w:val="en-US"/>
        </w:rPr>
        <w:t>description</w:t>
      </w:r>
      <w:r w:rsidR="00EB7FD3" w:rsidRPr="0084216C">
        <w:rPr>
          <w:b/>
          <w:color w:val="000000" w:themeColor="text1"/>
          <w:lang w:val="en-US"/>
        </w:rPr>
        <w:t xml:space="preserve"> Operations</w:t>
      </w:r>
    </w:p>
    <w:p w14:paraId="6EDDC79D" w14:textId="0541FB46" w:rsidR="00557F1B" w:rsidRPr="00557F1B" w:rsidRDefault="00557F1B" w:rsidP="00557F1B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[S1</w:t>
      </w:r>
      <w:r w:rsidRPr="0084216C">
        <w:rPr>
          <w:color w:val="000000" w:themeColor="text1"/>
          <w:lang w:val="nl-NL"/>
        </w:rPr>
        <w:t>-vlan30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999</w:t>
      </w:r>
    </w:p>
    <w:p w14:paraId="7DDF7409" w14:textId="141D741A" w:rsidR="00EB7FD3" w:rsidRPr="0084216C" w:rsidRDefault="00557F1B" w:rsidP="00557F1B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[S1-vlan999] </w:t>
      </w:r>
      <w:r w:rsidRPr="0084216C">
        <w:rPr>
          <w:b/>
          <w:color w:val="000000" w:themeColor="text1"/>
          <w:lang w:val="en-US"/>
        </w:rPr>
        <w:t>description</w:t>
      </w:r>
      <w:r w:rsidR="00EB7FD3" w:rsidRPr="0084216C">
        <w:rPr>
          <w:b/>
          <w:color w:val="000000" w:themeColor="text1"/>
          <w:lang w:val="en-US"/>
        </w:rPr>
        <w:t xml:space="preserve"> </w:t>
      </w:r>
      <w:proofErr w:type="spellStart"/>
      <w:r w:rsidR="00EB7FD3" w:rsidRPr="0084216C">
        <w:rPr>
          <w:b/>
          <w:color w:val="000000" w:themeColor="text1"/>
          <w:lang w:val="en-US"/>
        </w:rPr>
        <w:t>Parking_Lot</w:t>
      </w:r>
      <w:proofErr w:type="spellEnd"/>
    </w:p>
    <w:p w14:paraId="42AA8085" w14:textId="2A08FC82" w:rsidR="00557F1B" w:rsidRPr="00557F1B" w:rsidRDefault="00557F1B" w:rsidP="00557F1B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[S1</w:t>
      </w:r>
      <w:r w:rsidR="0084216C" w:rsidRPr="0084216C">
        <w:rPr>
          <w:color w:val="000000" w:themeColor="text1"/>
          <w:lang w:val="nl-NL"/>
        </w:rPr>
        <w:t>-</w:t>
      </w:r>
      <w:r w:rsidRPr="0084216C">
        <w:rPr>
          <w:color w:val="000000" w:themeColor="text1"/>
          <w:lang w:val="nl-NL"/>
        </w:rPr>
        <w:t>vlan999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1</w:t>
      </w:r>
      <w:r w:rsidRPr="0084216C">
        <w:rPr>
          <w:b/>
          <w:bCs/>
          <w:color w:val="000000" w:themeColor="text1"/>
          <w:lang w:val="nl-NL"/>
        </w:rPr>
        <w:t>00</w:t>
      </w:r>
      <w:r w:rsidRPr="00557F1B">
        <w:rPr>
          <w:b/>
          <w:bCs/>
          <w:color w:val="000000" w:themeColor="text1"/>
          <w:lang w:val="nl-NL"/>
        </w:rPr>
        <w:t>0</w:t>
      </w:r>
    </w:p>
    <w:p w14:paraId="66C45D9B" w14:textId="22C3B6BD" w:rsidR="00EB7FD3" w:rsidRPr="0084216C" w:rsidRDefault="00557F1B" w:rsidP="00557F1B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[S1-vlan1000] </w:t>
      </w:r>
      <w:r w:rsidR="001B78B5" w:rsidRPr="001B78B5">
        <w:rPr>
          <w:b/>
          <w:color w:val="000000" w:themeColor="text1"/>
          <w:lang w:val="en-US"/>
        </w:rPr>
        <w:t>description</w:t>
      </w:r>
      <w:r w:rsidR="00EB7FD3" w:rsidRPr="0084216C">
        <w:rPr>
          <w:b/>
          <w:color w:val="000000" w:themeColor="text1"/>
          <w:lang w:val="en-US"/>
        </w:rPr>
        <w:t xml:space="preserve"> Native</w:t>
      </w:r>
    </w:p>
    <w:p w14:paraId="1647EBC3" w14:textId="75E21B3A" w:rsidR="00EB7FD3" w:rsidRPr="0084216C" w:rsidRDefault="00557F1B" w:rsidP="00B9330B">
      <w:pPr>
        <w:pStyle w:val="CMDRed"/>
        <w:rPr>
          <w:b/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 xml:space="preserve">[S1-vlan1000] </w:t>
      </w:r>
      <w:r w:rsidRPr="0084216C">
        <w:rPr>
          <w:b/>
          <w:color w:val="000000" w:themeColor="text1"/>
          <w:lang w:val="en-US"/>
        </w:rPr>
        <w:t>quit</w:t>
      </w:r>
    </w:p>
    <w:p w14:paraId="602C5EB8" w14:textId="77777777" w:rsidR="00156812" w:rsidRPr="00420864" w:rsidRDefault="00156812" w:rsidP="00B9330B">
      <w:pPr>
        <w:pStyle w:val="CMDRed"/>
        <w:rPr>
          <w:lang w:val="en-US"/>
        </w:rPr>
      </w:pPr>
    </w:p>
    <w:p w14:paraId="378F2123" w14:textId="07BA5EAE" w:rsidR="0084216C" w:rsidRPr="00557F1B" w:rsidRDefault="0084216C" w:rsidP="0084216C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10</w:t>
      </w:r>
    </w:p>
    <w:p w14:paraId="08F71D0D" w14:textId="04804BEF" w:rsidR="0084216C" w:rsidRPr="0084216C" w:rsidRDefault="0084216C" w:rsidP="0084216C">
      <w:pPr>
        <w:pStyle w:val="CMDRed"/>
        <w:rPr>
          <w:b/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-vlan10] </w:t>
      </w:r>
      <w:r w:rsidRPr="0084216C">
        <w:rPr>
          <w:b/>
          <w:color w:val="000000" w:themeColor="text1"/>
          <w:lang w:val="en-US"/>
        </w:rPr>
        <w:t>description Management</w:t>
      </w:r>
    </w:p>
    <w:p w14:paraId="0B222D54" w14:textId="62116DAC" w:rsidR="0084216C" w:rsidRPr="00557F1B" w:rsidRDefault="0084216C" w:rsidP="0084216C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>-vlan10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2</w:t>
      </w:r>
      <w:r w:rsidRPr="00557F1B">
        <w:rPr>
          <w:b/>
          <w:bCs/>
          <w:color w:val="000000" w:themeColor="text1"/>
          <w:lang w:val="nl-NL"/>
        </w:rPr>
        <w:t>0</w:t>
      </w:r>
    </w:p>
    <w:p w14:paraId="3931AC6F" w14:textId="668FB9B9" w:rsidR="0084216C" w:rsidRPr="0084216C" w:rsidRDefault="0084216C" w:rsidP="0084216C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-vlan20] </w:t>
      </w:r>
      <w:r w:rsidRPr="0084216C">
        <w:rPr>
          <w:b/>
          <w:color w:val="000000" w:themeColor="text1"/>
          <w:lang w:val="en-US"/>
        </w:rPr>
        <w:t>description Sales</w:t>
      </w:r>
    </w:p>
    <w:p w14:paraId="41B0EBA7" w14:textId="2CBFAFD8" w:rsidR="0084216C" w:rsidRPr="00557F1B" w:rsidRDefault="0084216C" w:rsidP="0084216C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>-vlan20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3</w:t>
      </w:r>
      <w:r w:rsidRPr="00557F1B">
        <w:rPr>
          <w:b/>
          <w:bCs/>
          <w:color w:val="000000" w:themeColor="text1"/>
          <w:lang w:val="nl-NL"/>
        </w:rPr>
        <w:t>0</w:t>
      </w:r>
    </w:p>
    <w:p w14:paraId="3B4D2A87" w14:textId="6869C8CB" w:rsidR="0084216C" w:rsidRPr="0084216C" w:rsidRDefault="0084216C" w:rsidP="0084216C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-vlan30] </w:t>
      </w:r>
      <w:r w:rsidRPr="0084216C">
        <w:rPr>
          <w:b/>
          <w:color w:val="000000" w:themeColor="text1"/>
          <w:lang w:val="en-US"/>
        </w:rPr>
        <w:t>description Operations</w:t>
      </w:r>
    </w:p>
    <w:p w14:paraId="1A65541D" w14:textId="32C979EA" w:rsidR="0084216C" w:rsidRPr="00557F1B" w:rsidRDefault="0084216C" w:rsidP="0084216C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>-vlan30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</w:t>
      </w:r>
      <w:r w:rsidRPr="0084216C">
        <w:rPr>
          <w:b/>
          <w:bCs/>
          <w:color w:val="000000" w:themeColor="text1"/>
          <w:lang w:val="nl-NL"/>
        </w:rPr>
        <w:t>999</w:t>
      </w:r>
    </w:p>
    <w:p w14:paraId="3C58928F" w14:textId="7BC8512B" w:rsidR="0084216C" w:rsidRPr="0084216C" w:rsidRDefault="0084216C" w:rsidP="0084216C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lastRenderedPageBreak/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-vlan999] </w:t>
      </w:r>
      <w:r w:rsidRPr="0084216C">
        <w:rPr>
          <w:b/>
          <w:color w:val="000000" w:themeColor="text1"/>
          <w:lang w:val="en-US"/>
        </w:rPr>
        <w:t xml:space="preserve">description </w:t>
      </w:r>
      <w:proofErr w:type="spellStart"/>
      <w:r w:rsidRPr="0084216C">
        <w:rPr>
          <w:b/>
          <w:color w:val="000000" w:themeColor="text1"/>
          <w:lang w:val="en-US"/>
        </w:rPr>
        <w:t>Parking_Lot</w:t>
      </w:r>
      <w:proofErr w:type="spellEnd"/>
    </w:p>
    <w:p w14:paraId="2CFB505E" w14:textId="5511ADAD" w:rsidR="0084216C" w:rsidRPr="00557F1B" w:rsidRDefault="0084216C" w:rsidP="0084216C">
      <w:pPr>
        <w:pStyle w:val="CMDRed"/>
        <w:rPr>
          <w:color w:val="000000" w:themeColor="text1"/>
          <w:lang w:val="nl-NL"/>
        </w:rPr>
      </w:pPr>
      <w:r w:rsidRPr="00557F1B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>-vlan999</w:t>
      </w:r>
      <w:r w:rsidRPr="00557F1B">
        <w:rPr>
          <w:color w:val="000000" w:themeColor="text1"/>
          <w:lang w:val="nl-NL"/>
        </w:rPr>
        <w:t xml:space="preserve">] </w:t>
      </w:r>
      <w:proofErr w:type="spellStart"/>
      <w:r w:rsidRPr="00557F1B">
        <w:rPr>
          <w:b/>
          <w:bCs/>
          <w:color w:val="000000" w:themeColor="text1"/>
          <w:lang w:val="nl-NL"/>
        </w:rPr>
        <w:t>vlan</w:t>
      </w:r>
      <w:proofErr w:type="spellEnd"/>
      <w:r w:rsidRPr="00557F1B">
        <w:rPr>
          <w:b/>
          <w:bCs/>
          <w:color w:val="000000" w:themeColor="text1"/>
          <w:lang w:val="nl-NL"/>
        </w:rPr>
        <w:t xml:space="preserve"> 1</w:t>
      </w:r>
      <w:r w:rsidRPr="0084216C">
        <w:rPr>
          <w:b/>
          <w:bCs/>
          <w:color w:val="000000" w:themeColor="text1"/>
          <w:lang w:val="nl-NL"/>
        </w:rPr>
        <w:t>00</w:t>
      </w:r>
      <w:r w:rsidRPr="00557F1B">
        <w:rPr>
          <w:b/>
          <w:bCs/>
          <w:color w:val="000000" w:themeColor="text1"/>
          <w:lang w:val="nl-NL"/>
        </w:rPr>
        <w:t>0</w:t>
      </w:r>
    </w:p>
    <w:p w14:paraId="4046E683" w14:textId="3EBBCB1B" w:rsidR="0084216C" w:rsidRPr="0084216C" w:rsidRDefault="0084216C" w:rsidP="0084216C">
      <w:pPr>
        <w:pStyle w:val="CMDRed"/>
        <w:rPr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-vlan1000] </w:t>
      </w:r>
      <w:r w:rsidR="001B78B5" w:rsidRPr="001B78B5">
        <w:rPr>
          <w:b/>
          <w:color w:val="000000" w:themeColor="text1"/>
          <w:lang w:val="en-US"/>
        </w:rPr>
        <w:t>description</w:t>
      </w:r>
      <w:r w:rsidRPr="0084216C">
        <w:rPr>
          <w:b/>
          <w:color w:val="000000" w:themeColor="text1"/>
          <w:lang w:val="en-US"/>
        </w:rPr>
        <w:t xml:space="preserve"> Native</w:t>
      </w:r>
    </w:p>
    <w:p w14:paraId="7B060A8D" w14:textId="3276FE8E" w:rsidR="0084216C" w:rsidRPr="0084216C" w:rsidRDefault="0084216C" w:rsidP="0084216C">
      <w:pPr>
        <w:pStyle w:val="CMDRed"/>
        <w:rPr>
          <w:b/>
          <w:color w:val="000000" w:themeColor="text1"/>
          <w:lang w:val="en-US"/>
        </w:rPr>
      </w:pPr>
      <w:r w:rsidRPr="0084216C">
        <w:rPr>
          <w:color w:val="000000" w:themeColor="text1"/>
          <w:lang w:val="nl-NL"/>
        </w:rPr>
        <w:t>[S</w:t>
      </w:r>
      <w:r>
        <w:rPr>
          <w:color w:val="000000" w:themeColor="text1"/>
          <w:lang w:val="nl-NL"/>
        </w:rPr>
        <w:t>2</w:t>
      </w:r>
      <w:r w:rsidRPr="0084216C">
        <w:rPr>
          <w:color w:val="000000" w:themeColor="text1"/>
          <w:lang w:val="nl-NL"/>
        </w:rPr>
        <w:t xml:space="preserve">-vlan1000] </w:t>
      </w:r>
      <w:r w:rsidRPr="0084216C">
        <w:rPr>
          <w:b/>
          <w:color w:val="000000" w:themeColor="text1"/>
          <w:lang w:val="en-US"/>
        </w:rPr>
        <w:t>quit</w:t>
      </w:r>
    </w:p>
    <w:p w14:paraId="31EDCEF8" w14:textId="77777777" w:rsidR="00EB7FD3" w:rsidRDefault="00EB7FD3" w:rsidP="00EB7FD3">
      <w:pPr>
        <w:pStyle w:val="SubStepAlpha"/>
      </w:pPr>
      <w:r>
        <w:t xml:space="preserve">Настройте интерфейс управления и шлюз по умолчанию на каждом коммутаторе, используя информацию об IP-адресе в таблице адресации. </w:t>
      </w:r>
    </w:p>
    <w:p w14:paraId="0B29C734" w14:textId="79983B36" w:rsidR="00EB7FD3" w:rsidRPr="00334813" w:rsidRDefault="0084216C" w:rsidP="00B9330B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[S1]</w:t>
      </w:r>
      <w:r w:rsidR="00EB7FD3" w:rsidRPr="00334813">
        <w:rPr>
          <w:color w:val="000000" w:themeColor="text1"/>
          <w:lang w:val="en-US"/>
        </w:rPr>
        <w:t xml:space="preserve"> </w:t>
      </w:r>
      <w:r w:rsidR="00EB7FD3" w:rsidRPr="00334813">
        <w:rPr>
          <w:b/>
          <w:color w:val="000000" w:themeColor="text1"/>
          <w:lang w:val="en-US"/>
        </w:rPr>
        <w:t xml:space="preserve">interface </w:t>
      </w:r>
      <w:proofErr w:type="spellStart"/>
      <w:r w:rsidR="00EB7FD3" w:rsidRPr="00334813">
        <w:rPr>
          <w:b/>
          <w:color w:val="000000" w:themeColor="text1"/>
          <w:lang w:val="en-US"/>
        </w:rPr>
        <w:t>vlan</w:t>
      </w:r>
      <w:proofErr w:type="spellEnd"/>
      <w:r w:rsidR="00EB7FD3" w:rsidRPr="00334813">
        <w:rPr>
          <w:b/>
          <w:color w:val="000000" w:themeColor="text1"/>
          <w:lang w:val="en-US"/>
        </w:rPr>
        <w:t xml:space="preserve"> 10</w:t>
      </w:r>
    </w:p>
    <w:p w14:paraId="5CCBD7D3" w14:textId="635263C3" w:rsidR="00EB7FD3" w:rsidRPr="00334813" w:rsidRDefault="00334813" w:rsidP="00B9330B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[S1-Vlanif10]</w:t>
      </w:r>
      <w:r w:rsidR="00EB7FD3" w:rsidRPr="00334813">
        <w:rPr>
          <w:b/>
          <w:color w:val="000000" w:themeColor="text1"/>
          <w:lang w:val="en-US"/>
        </w:rPr>
        <w:t xml:space="preserve"> </w:t>
      </w:r>
      <w:proofErr w:type="spellStart"/>
      <w:r w:rsidR="00EB7FD3" w:rsidRPr="00334813">
        <w:rPr>
          <w:b/>
          <w:color w:val="000000" w:themeColor="text1"/>
          <w:lang w:val="en-US"/>
        </w:rPr>
        <w:t>ip</w:t>
      </w:r>
      <w:proofErr w:type="spellEnd"/>
      <w:r w:rsidR="00EB7FD3" w:rsidRPr="00334813">
        <w:rPr>
          <w:b/>
          <w:color w:val="000000" w:themeColor="text1"/>
          <w:lang w:val="en-US"/>
        </w:rPr>
        <w:t xml:space="preserve"> address 192.168.10.11 255.255.255.0</w:t>
      </w:r>
    </w:p>
    <w:p w14:paraId="5BB7E293" w14:textId="68247756" w:rsidR="00EB7FD3" w:rsidRPr="00334813" w:rsidRDefault="00334813" w:rsidP="00B9330B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[S1-Vlanif10]</w:t>
      </w:r>
      <w:r w:rsidR="00EB7FD3" w:rsidRPr="00334813">
        <w:rPr>
          <w:b/>
          <w:color w:val="000000" w:themeColor="text1"/>
          <w:lang w:val="en-US"/>
        </w:rPr>
        <w:t xml:space="preserve"> </w:t>
      </w:r>
      <w:r w:rsidR="0084216C" w:rsidRPr="00334813">
        <w:rPr>
          <w:b/>
          <w:color w:val="000000" w:themeColor="text1"/>
          <w:lang w:val="en-US"/>
        </w:rPr>
        <w:t>quit</w:t>
      </w:r>
    </w:p>
    <w:p w14:paraId="387C1192" w14:textId="6DF7E259" w:rsidR="00EB7FD3" w:rsidRPr="00334813" w:rsidRDefault="0084216C" w:rsidP="00B9330B">
      <w:pPr>
        <w:pStyle w:val="CMDRed"/>
        <w:rPr>
          <w:b/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[S1]</w:t>
      </w:r>
      <w:r w:rsidR="00EB7FD3" w:rsidRPr="00334813">
        <w:rPr>
          <w:color w:val="000000" w:themeColor="text1"/>
          <w:lang w:val="en-US"/>
        </w:rPr>
        <w:t xml:space="preserve"> </w:t>
      </w:r>
      <w:proofErr w:type="spellStart"/>
      <w:r w:rsidR="00EB7FD3" w:rsidRPr="00334813">
        <w:rPr>
          <w:b/>
          <w:color w:val="000000" w:themeColor="text1"/>
          <w:lang w:val="en-US"/>
        </w:rPr>
        <w:t>ip</w:t>
      </w:r>
      <w:proofErr w:type="spellEnd"/>
      <w:r w:rsidR="00EB7FD3" w:rsidRPr="00334813">
        <w:rPr>
          <w:b/>
          <w:color w:val="000000" w:themeColor="text1"/>
          <w:lang w:val="en-US"/>
        </w:rPr>
        <w:t xml:space="preserve"> </w:t>
      </w:r>
      <w:r w:rsidR="00334813" w:rsidRPr="00334813">
        <w:rPr>
          <w:b/>
          <w:color w:val="000000" w:themeColor="text1"/>
          <w:lang w:val="en-US"/>
        </w:rPr>
        <w:t>route-static 0.0.0.0 0</w:t>
      </w:r>
      <w:r w:rsidR="00EB7FD3" w:rsidRPr="00334813">
        <w:rPr>
          <w:b/>
          <w:color w:val="000000" w:themeColor="text1"/>
          <w:lang w:val="en-US"/>
        </w:rPr>
        <w:t xml:space="preserve"> 192.168.10.1</w:t>
      </w:r>
    </w:p>
    <w:p w14:paraId="0ABAE4A9" w14:textId="53A9E5AE" w:rsidR="00156812" w:rsidRDefault="00156812" w:rsidP="00B9330B">
      <w:pPr>
        <w:pStyle w:val="CMDRed"/>
        <w:rPr>
          <w:lang w:val="en-US"/>
        </w:rPr>
      </w:pPr>
    </w:p>
    <w:p w14:paraId="39E7BE1C" w14:textId="3173E978" w:rsidR="00334813" w:rsidRPr="00334813" w:rsidRDefault="00334813" w:rsidP="00334813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</w:t>
      </w:r>
      <w:r>
        <w:rPr>
          <w:color w:val="000000" w:themeColor="text1"/>
          <w:lang w:val="en-US"/>
        </w:rPr>
        <w:t>2</w:t>
      </w:r>
      <w:r w:rsidRPr="00334813">
        <w:rPr>
          <w:color w:val="000000" w:themeColor="text1"/>
          <w:lang w:val="en-US"/>
        </w:rPr>
        <w:t xml:space="preserve">] </w:t>
      </w:r>
      <w:r w:rsidRPr="00334813">
        <w:rPr>
          <w:b/>
          <w:color w:val="000000" w:themeColor="text1"/>
          <w:lang w:val="en-US"/>
        </w:rPr>
        <w:t xml:space="preserve">interface </w:t>
      </w:r>
      <w:proofErr w:type="spellStart"/>
      <w:r w:rsidRPr="00334813">
        <w:rPr>
          <w:b/>
          <w:color w:val="000000" w:themeColor="text1"/>
          <w:lang w:val="en-US"/>
        </w:rPr>
        <w:t>vlan</w:t>
      </w:r>
      <w:proofErr w:type="spellEnd"/>
      <w:r w:rsidRPr="00334813">
        <w:rPr>
          <w:b/>
          <w:color w:val="000000" w:themeColor="text1"/>
          <w:lang w:val="en-US"/>
        </w:rPr>
        <w:t xml:space="preserve"> 10</w:t>
      </w:r>
    </w:p>
    <w:p w14:paraId="0A7509B3" w14:textId="46E766A5" w:rsidR="00334813" w:rsidRPr="00334813" w:rsidRDefault="00334813" w:rsidP="00334813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</w:t>
      </w:r>
      <w:r>
        <w:rPr>
          <w:color w:val="000000" w:themeColor="text1"/>
          <w:lang w:val="en-US"/>
        </w:rPr>
        <w:t>2</w:t>
      </w:r>
      <w:r w:rsidRPr="00334813">
        <w:rPr>
          <w:color w:val="000000" w:themeColor="text1"/>
          <w:lang w:val="en-US"/>
        </w:rPr>
        <w:t>-Vlanif10]</w:t>
      </w:r>
      <w:r w:rsidRPr="00334813">
        <w:rPr>
          <w:b/>
          <w:color w:val="000000" w:themeColor="text1"/>
          <w:lang w:val="en-US"/>
        </w:rPr>
        <w:t xml:space="preserve"> </w:t>
      </w:r>
      <w:proofErr w:type="spellStart"/>
      <w:r w:rsidRPr="00334813">
        <w:rPr>
          <w:b/>
          <w:color w:val="000000" w:themeColor="text1"/>
          <w:lang w:val="en-US"/>
        </w:rPr>
        <w:t>ip</w:t>
      </w:r>
      <w:proofErr w:type="spellEnd"/>
      <w:r w:rsidRPr="00334813">
        <w:rPr>
          <w:b/>
          <w:color w:val="000000" w:themeColor="text1"/>
          <w:lang w:val="en-US"/>
        </w:rPr>
        <w:t xml:space="preserve"> address 192.168.10.1</w:t>
      </w:r>
      <w:r>
        <w:rPr>
          <w:b/>
          <w:color w:val="000000" w:themeColor="text1"/>
          <w:lang w:val="en-US"/>
        </w:rPr>
        <w:t>2</w:t>
      </w:r>
      <w:r w:rsidRPr="00334813">
        <w:rPr>
          <w:b/>
          <w:color w:val="000000" w:themeColor="text1"/>
          <w:lang w:val="en-US"/>
        </w:rPr>
        <w:t xml:space="preserve"> 255.255.255.0</w:t>
      </w:r>
    </w:p>
    <w:p w14:paraId="4701BD1E" w14:textId="24E5C6C2" w:rsidR="00334813" w:rsidRPr="00334813" w:rsidRDefault="00334813" w:rsidP="00334813">
      <w:pPr>
        <w:pStyle w:val="CMDRed"/>
        <w:rPr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</w:t>
      </w:r>
      <w:r>
        <w:rPr>
          <w:color w:val="000000" w:themeColor="text1"/>
          <w:lang w:val="en-US"/>
        </w:rPr>
        <w:t>2</w:t>
      </w:r>
      <w:r w:rsidRPr="00334813">
        <w:rPr>
          <w:color w:val="000000" w:themeColor="text1"/>
          <w:lang w:val="en-US"/>
        </w:rPr>
        <w:t>-Vlanif10]</w:t>
      </w:r>
      <w:r w:rsidRPr="00334813">
        <w:rPr>
          <w:b/>
          <w:color w:val="000000" w:themeColor="text1"/>
          <w:lang w:val="en-US"/>
        </w:rPr>
        <w:t xml:space="preserve"> quit</w:t>
      </w:r>
    </w:p>
    <w:p w14:paraId="28C0FE5E" w14:textId="02B9833D" w:rsidR="00334813" w:rsidRPr="00334813" w:rsidRDefault="00334813" w:rsidP="00334813">
      <w:pPr>
        <w:pStyle w:val="CMDRed"/>
        <w:rPr>
          <w:b/>
          <w:color w:val="000000" w:themeColor="text1"/>
          <w:lang w:val="en-US"/>
        </w:rPr>
      </w:pPr>
      <w:r w:rsidRPr="00334813">
        <w:rPr>
          <w:color w:val="000000" w:themeColor="text1"/>
          <w:lang w:val="en-US"/>
        </w:rPr>
        <w:t>[S</w:t>
      </w:r>
      <w:r>
        <w:rPr>
          <w:color w:val="000000" w:themeColor="text1"/>
          <w:lang w:val="en-US"/>
        </w:rPr>
        <w:t>2</w:t>
      </w:r>
      <w:r w:rsidRPr="00334813">
        <w:rPr>
          <w:color w:val="000000" w:themeColor="text1"/>
          <w:lang w:val="en-US"/>
        </w:rPr>
        <w:t xml:space="preserve">] </w:t>
      </w:r>
      <w:proofErr w:type="spellStart"/>
      <w:r w:rsidRPr="00334813">
        <w:rPr>
          <w:b/>
          <w:color w:val="000000" w:themeColor="text1"/>
          <w:lang w:val="en-US"/>
        </w:rPr>
        <w:t>ip</w:t>
      </w:r>
      <w:proofErr w:type="spellEnd"/>
      <w:r w:rsidRPr="00334813">
        <w:rPr>
          <w:b/>
          <w:color w:val="000000" w:themeColor="text1"/>
          <w:lang w:val="en-US"/>
        </w:rPr>
        <w:t xml:space="preserve"> route-static 0.0.0.0 0 192.168.10.1</w:t>
      </w:r>
    </w:p>
    <w:p w14:paraId="2BE336A7" w14:textId="77777777" w:rsidR="00EB7FD3" w:rsidRDefault="00EB7FD3" w:rsidP="00EB7FD3">
      <w:pPr>
        <w:pStyle w:val="SubStepAlpha"/>
      </w:pPr>
      <w:r>
        <w:t>Назначьте все неиспользуемые порты коммутатора VLAN Parking_Lot, настройте их для статического режима доступа и административно деактивируйте их.</w:t>
      </w:r>
    </w:p>
    <w:p w14:paraId="14214184" w14:textId="798FB970" w:rsidR="00EB7FD3" w:rsidRPr="005E50F6" w:rsidRDefault="005E50F6" w:rsidP="00843681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[S1]</w:t>
      </w:r>
      <w:r w:rsidR="00EB7FD3" w:rsidRPr="005E50F6">
        <w:rPr>
          <w:b/>
          <w:color w:val="000000" w:themeColor="text1"/>
          <w:lang w:val="en-US"/>
        </w:rPr>
        <w:t xml:space="preserve"> </w:t>
      </w:r>
      <w:r w:rsidR="00B51B63" w:rsidRPr="005E50F6">
        <w:rPr>
          <w:b/>
          <w:color w:val="000000" w:themeColor="text1"/>
          <w:lang w:val="en-US"/>
        </w:rPr>
        <w:t>port-group group-member</w:t>
      </w:r>
      <w:r w:rsidR="00EB7FD3" w:rsidRPr="005E50F6">
        <w:rPr>
          <w:b/>
          <w:color w:val="000000" w:themeColor="text1"/>
          <w:lang w:val="en-US"/>
        </w:rPr>
        <w:t xml:space="preserve"> </w:t>
      </w:r>
      <w:r w:rsidR="00B51B63" w:rsidRPr="005E50F6">
        <w:rPr>
          <w:b/>
          <w:color w:val="000000" w:themeColor="text1"/>
          <w:lang w:val="en-US"/>
        </w:rPr>
        <w:t>e</w:t>
      </w:r>
      <w:r w:rsidR="00EB7FD3" w:rsidRPr="005E50F6">
        <w:rPr>
          <w:b/>
          <w:color w:val="000000" w:themeColor="text1"/>
          <w:lang w:val="en-US"/>
        </w:rPr>
        <w:t>0/</w:t>
      </w:r>
      <w:r w:rsidR="00B51B63" w:rsidRPr="005E50F6">
        <w:rPr>
          <w:b/>
          <w:color w:val="000000" w:themeColor="text1"/>
          <w:lang w:val="en-US"/>
        </w:rPr>
        <w:t>0/</w:t>
      </w:r>
      <w:r w:rsidR="00EB7FD3" w:rsidRPr="005E50F6">
        <w:rPr>
          <w:b/>
          <w:color w:val="000000" w:themeColor="text1"/>
          <w:lang w:val="en-US"/>
        </w:rPr>
        <w:t xml:space="preserve">2 </w:t>
      </w:r>
      <w:r w:rsidR="00B51B63" w:rsidRPr="005E50F6">
        <w:rPr>
          <w:b/>
          <w:color w:val="000000" w:themeColor="text1"/>
          <w:lang w:val="en-US"/>
        </w:rPr>
        <w:t>to</w:t>
      </w:r>
      <w:r w:rsidR="00EB7FD3" w:rsidRPr="005E50F6">
        <w:rPr>
          <w:b/>
          <w:color w:val="000000" w:themeColor="text1"/>
          <w:lang w:val="en-US"/>
        </w:rPr>
        <w:t xml:space="preserve"> </w:t>
      </w:r>
      <w:r w:rsidR="00B51B63" w:rsidRPr="005E50F6">
        <w:rPr>
          <w:b/>
          <w:color w:val="000000" w:themeColor="text1"/>
          <w:lang w:val="en-US"/>
        </w:rPr>
        <w:t>e0/0/</w:t>
      </w:r>
      <w:r w:rsidR="00EB7FD3" w:rsidRPr="005E50F6">
        <w:rPr>
          <w:b/>
          <w:color w:val="000000" w:themeColor="text1"/>
          <w:lang w:val="en-US"/>
        </w:rPr>
        <w:t xml:space="preserve">4 </w:t>
      </w:r>
      <w:r w:rsidR="00B51B63" w:rsidRPr="005E50F6">
        <w:rPr>
          <w:b/>
          <w:color w:val="000000" w:themeColor="text1"/>
          <w:lang w:val="en-US"/>
        </w:rPr>
        <w:t>e0/</w:t>
      </w:r>
      <w:r w:rsidR="00EB7FD3" w:rsidRPr="005E50F6">
        <w:rPr>
          <w:b/>
          <w:color w:val="000000" w:themeColor="text1"/>
          <w:lang w:val="en-US"/>
        </w:rPr>
        <w:t xml:space="preserve">0/7 </w:t>
      </w:r>
      <w:r w:rsidR="00B51B63" w:rsidRPr="005E50F6">
        <w:rPr>
          <w:b/>
          <w:color w:val="000000" w:themeColor="text1"/>
          <w:lang w:val="en-US"/>
        </w:rPr>
        <w:t>to</w:t>
      </w:r>
      <w:r w:rsidR="00EB7FD3" w:rsidRPr="005E50F6">
        <w:rPr>
          <w:b/>
          <w:color w:val="000000" w:themeColor="text1"/>
          <w:lang w:val="en-US"/>
        </w:rPr>
        <w:t xml:space="preserve"> </w:t>
      </w:r>
      <w:r w:rsidR="00B51B63" w:rsidRPr="005E50F6">
        <w:rPr>
          <w:b/>
          <w:color w:val="000000" w:themeColor="text1"/>
          <w:lang w:val="en-US"/>
        </w:rPr>
        <w:t>e0/0/</w:t>
      </w:r>
      <w:r w:rsidR="00EB7FD3" w:rsidRPr="005E50F6">
        <w:rPr>
          <w:b/>
          <w:color w:val="000000" w:themeColor="text1"/>
          <w:lang w:val="en-US"/>
        </w:rPr>
        <w:t>2</w:t>
      </w:r>
      <w:r w:rsidR="00B51B63" w:rsidRPr="005E50F6">
        <w:rPr>
          <w:b/>
          <w:color w:val="000000" w:themeColor="text1"/>
          <w:lang w:val="en-US"/>
        </w:rPr>
        <w:t>2</w:t>
      </w:r>
      <w:r w:rsidR="00EB7FD3" w:rsidRPr="005E50F6">
        <w:rPr>
          <w:b/>
          <w:color w:val="000000" w:themeColor="text1"/>
          <w:lang w:val="en-US"/>
        </w:rPr>
        <w:t xml:space="preserve"> g0/</w:t>
      </w:r>
      <w:r w:rsidRPr="005E50F6">
        <w:rPr>
          <w:b/>
          <w:color w:val="000000" w:themeColor="text1"/>
          <w:lang w:val="en-US"/>
        </w:rPr>
        <w:t>0/</w:t>
      </w:r>
      <w:r w:rsidR="00EB7FD3" w:rsidRPr="005E50F6">
        <w:rPr>
          <w:b/>
          <w:color w:val="000000" w:themeColor="text1"/>
          <w:lang w:val="en-US"/>
        </w:rPr>
        <w:t xml:space="preserve">1 </w:t>
      </w:r>
      <w:r w:rsidRPr="005E50F6">
        <w:rPr>
          <w:b/>
          <w:color w:val="000000" w:themeColor="text1"/>
          <w:lang w:val="en-US"/>
        </w:rPr>
        <w:t>g0/0/2</w:t>
      </w:r>
    </w:p>
    <w:p w14:paraId="5ADB1D4C" w14:textId="53CCA7C2" w:rsidR="00EB7FD3" w:rsidRPr="005E50F6" w:rsidRDefault="005E50F6" w:rsidP="00843681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[S1-port-group]</w:t>
      </w:r>
      <w:r w:rsidRPr="005E50F6">
        <w:rPr>
          <w:b/>
          <w:color w:val="000000" w:themeColor="text1"/>
          <w:lang w:val="en-US"/>
        </w:rPr>
        <w:t xml:space="preserve"> </w:t>
      </w:r>
      <w:r w:rsidRPr="005E50F6">
        <w:rPr>
          <w:b/>
          <w:bCs/>
          <w:color w:val="000000" w:themeColor="text1"/>
          <w:lang w:val="en-US"/>
        </w:rPr>
        <w:t>port link-type access</w:t>
      </w:r>
    </w:p>
    <w:p w14:paraId="22FFDD3B" w14:textId="58EA46E7" w:rsidR="00EB7FD3" w:rsidRPr="005E50F6" w:rsidRDefault="005E50F6" w:rsidP="00843681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[S1-port-group]</w:t>
      </w:r>
      <w:r w:rsidRPr="005E50F6">
        <w:rPr>
          <w:b/>
          <w:color w:val="000000" w:themeColor="text1"/>
          <w:lang w:val="en-US"/>
        </w:rPr>
        <w:t xml:space="preserve"> </w:t>
      </w:r>
      <w:r w:rsidRPr="005E50F6">
        <w:rPr>
          <w:b/>
          <w:bCs/>
          <w:color w:val="000000" w:themeColor="text1"/>
          <w:lang w:val="en-US"/>
        </w:rPr>
        <w:t xml:space="preserve">port default </w:t>
      </w:r>
      <w:proofErr w:type="spellStart"/>
      <w:r w:rsidRPr="005E50F6">
        <w:rPr>
          <w:b/>
          <w:bCs/>
          <w:color w:val="000000" w:themeColor="text1"/>
          <w:lang w:val="en-US"/>
        </w:rPr>
        <w:t>vlan</w:t>
      </w:r>
      <w:proofErr w:type="spellEnd"/>
      <w:r w:rsidRPr="005E50F6">
        <w:rPr>
          <w:b/>
          <w:bCs/>
          <w:color w:val="000000" w:themeColor="text1"/>
          <w:lang w:val="en-US"/>
        </w:rPr>
        <w:t xml:space="preserve"> 999</w:t>
      </w:r>
    </w:p>
    <w:p w14:paraId="4CD6D422" w14:textId="29C5052A" w:rsidR="00EB7FD3" w:rsidRPr="005E50F6" w:rsidRDefault="005E50F6" w:rsidP="00843681">
      <w:pPr>
        <w:pStyle w:val="CMDRed"/>
        <w:rPr>
          <w:b/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[S1-port-group]</w:t>
      </w:r>
      <w:r w:rsidRPr="005E50F6">
        <w:rPr>
          <w:b/>
          <w:color w:val="000000" w:themeColor="text1"/>
          <w:lang w:val="en-US"/>
        </w:rPr>
        <w:t xml:space="preserve"> </w:t>
      </w:r>
      <w:r w:rsidR="00EB7FD3" w:rsidRPr="005E50F6">
        <w:rPr>
          <w:b/>
          <w:color w:val="000000" w:themeColor="text1"/>
          <w:lang w:val="en-US"/>
        </w:rPr>
        <w:t>shutdown</w:t>
      </w:r>
    </w:p>
    <w:p w14:paraId="689502ED" w14:textId="3387899A" w:rsidR="00156812" w:rsidRDefault="00156812" w:rsidP="00843681">
      <w:pPr>
        <w:pStyle w:val="CMDRed"/>
        <w:rPr>
          <w:lang w:val="en-US"/>
        </w:rPr>
      </w:pPr>
    </w:p>
    <w:p w14:paraId="06777768" w14:textId="19ECC552" w:rsidR="005E50F6" w:rsidRPr="005E50F6" w:rsidRDefault="005E50F6" w:rsidP="005E50F6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</w:t>
      </w:r>
      <w:r w:rsidR="00940AEE">
        <w:rPr>
          <w:color w:val="000000" w:themeColor="text1"/>
          <w:lang w:val="en-US"/>
        </w:rPr>
        <w:t>2</w:t>
      </w:r>
      <w:r w:rsidRPr="005E50F6">
        <w:rPr>
          <w:color w:val="000000" w:themeColor="text1"/>
          <w:lang w:val="en-US"/>
        </w:rPr>
        <w:t>]</w:t>
      </w:r>
      <w:r w:rsidRPr="005E50F6">
        <w:rPr>
          <w:b/>
          <w:color w:val="000000" w:themeColor="text1"/>
          <w:lang w:val="en-US"/>
        </w:rPr>
        <w:t xml:space="preserve"> port-group group-mem e0/0/2 to e0/0/</w:t>
      </w:r>
      <w:r>
        <w:rPr>
          <w:b/>
          <w:color w:val="000000" w:themeColor="text1"/>
          <w:lang w:val="en-US"/>
        </w:rPr>
        <w:t>17</w:t>
      </w:r>
      <w:r w:rsidRPr="005E50F6">
        <w:rPr>
          <w:b/>
          <w:color w:val="000000" w:themeColor="text1"/>
          <w:lang w:val="en-US"/>
        </w:rPr>
        <w:t xml:space="preserve"> e0/0/</w:t>
      </w:r>
      <w:r>
        <w:rPr>
          <w:b/>
          <w:color w:val="000000" w:themeColor="text1"/>
          <w:lang w:val="en-US"/>
        </w:rPr>
        <w:t>19</w:t>
      </w:r>
      <w:r w:rsidRPr="005E50F6">
        <w:rPr>
          <w:b/>
          <w:color w:val="000000" w:themeColor="text1"/>
          <w:lang w:val="en-US"/>
        </w:rPr>
        <w:t xml:space="preserve"> to e0/0/22 g0/0/1</w:t>
      </w:r>
      <w:r>
        <w:rPr>
          <w:b/>
          <w:color w:val="000000" w:themeColor="text1"/>
          <w:lang w:val="en-US"/>
        </w:rPr>
        <w:t xml:space="preserve"> </w:t>
      </w:r>
      <w:r w:rsidRPr="005E50F6">
        <w:rPr>
          <w:b/>
          <w:color w:val="000000" w:themeColor="text1"/>
          <w:lang w:val="en-US"/>
        </w:rPr>
        <w:t>g0/0/2</w:t>
      </w:r>
    </w:p>
    <w:p w14:paraId="302C7DF7" w14:textId="5C41A0BD" w:rsidR="005E50F6" w:rsidRPr="005E50F6" w:rsidRDefault="005E50F6" w:rsidP="005E50F6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</w:t>
      </w:r>
      <w:r w:rsidR="00940AEE">
        <w:rPr>
          <w:color w:val="000000" w:themeColor="text1"/>
          <w:lang w:val="en-US"/>
        </w:rPr>
        <w:t>2</w:t>
      </w:r>
      <w:r w:rsidRPr="005E50F6">
        <w:rPr>
          <w:color w:val="000000" w:themeColor="text1"/>
          <w:lang w:val="en-US"/>
        </w:rPr>
        <w:t>-port-group]</w:t>
      </w:r>
      <w:r w:rsidRPr="005E50F6">
        <w:rPr>
          <w:b/>
          <w:color w:val="000000" w:themeColor="text1"/>
          <w:lang w:val="en-US"/>
        </w:rPr>
        <w:t xml:space="preserve"> </w:t>
      </w:r>
      <w:r w:rsidRPr="005E50F6">
        <w:rPr>
          <w:b/>
          <w:bCs/>
          <w:color w:val="000000" w:themeColor="text1"/>
          <w:lang w:val="en-US"/>
        </w:rPr>
        <w:t>port link-type access</w:t>
      </w:r>
    </w:p>
    <w:p w14:paraId="35E93483" w14:textId="5882D953" w:rsidR="005E50F6" w:rsidRPr="005E50F6" w:rsidRDefault="005E50F6" w:rsidP="005E50F6">
      <w:pPr>
        <w:pStyle w:val="CMDRed"/>
        <w:rPr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</w:t>
      </w:r>
      <w:r w:rsidR="00940AEE">
        <w:rPr>
          <w:color w:val="000000" w:themeColor="text1"/>
          <w:lang w:val="en-US"/>
        </w:rPr>
        <w:t>2</w:t>
      </w:r>
      <w:r w:rsidRPr="005E50F6">
        <w:rPr>
          <w:color w:val="000000" w:themeColor="text1"/>
          <w:lang w:val="en-US"/>
        </w:rPr>
        <w:t>-port-group]</w:t>
      </w:r>
      <w:r w:rsidRPr="005E50F6">
        <w:rPr>
          <w:b/>
          <w:color w:val="000000" w:themeColor="text1"/>
          <w:lang w:val="en-US"/>
        </w:rPr>
        <w:t xml:space="preserve"> </w:t>
      </w:r>
      <w:r w:rsidRPr="005E50F6">
        <w:rPr>
          <w:b/>
          <w:bCs/>
          <w:color w:val="000000" w:themeColor="text1"/>
          <w:lang w:val="en-US"/>
        </w:rPr>
        <w:t xml:space="preserve">port default </w:t>
      </w:r>
      <w:proofErr w:type="spellStart"/>
      <w:r w:rsidRPr="005E50F6">
        <w:rPr>
          <w:b/>
          <w:bCs/>
          <w:color w:val="000000" w:themeColor="text1"/>
          <w:lang w:val="en-US"/>
        </w:rPr>
        <w:t>vlan</w:t>
      </w:r>
      <w:proofErr w:type="spellEnd"/>
      <w:r w:rsidRPr="005E50F6">
        <w:rPr>
          <w:b/>
          <w:bCs/>
          <w:color w:val="000000" w:themeColor="text1"/>
          <w:lang w:val="en-US"/>
        </w:rPr>
        <w:t xml:space="preserve"> 999</w:t>
      </w:r>
    </w:p>
    <w:p w14:paraId="71B6A226" w14:textId="37C19E90" w:rsidR="005E50F6" w:rsidRPr="005E50F6" w:rsidRDefault="005E50F6" w:rsidP="005E50F6">
      <w:pPr>
        <w:pStyle w:val="CMDRed"/>
        <w:rPr>
          <w:b/>
          <w:color w:val="000000" w:themeColor="text1"/>
          <w:lang w:val="en-US"/>
        </w:rPr>
      </w:pPr>
      <w:r w:rsidRPr="005E50F6">
        <w:rPr>
          <w:color w:val="000000" w:themeColor="text1"/>
          <w:lang w:val="en-US"/>
        </w:rPr>
        <w:t>[S</w:t>
      </w:r>
      <w:r w:rsidR="00940AEE">
        <w:rPr>
          <w:color w:val="000000" w:themeColor="text1"/>
          <w:lang w:val="en-US"/>
        </w:rPr>
        <w:t>2</w:t>
      </w:r>
      <w:r w:rsidRPr="005E50F6">
        <w:rPr>
          <w:color w:val="000000" w:themeColor="text1"/>
          <w:lang w:val="en-US"/>
        </w:rPr>
        <w:t>-port-group]</w:t>
      </w:r>
      <w:r w:rsidRPr="005E50F6">
        <w:rPr>
          <w:b/>
          <w:color w:val="000000" w:themeColor="text1"/>
          <w:lang w:val="en-US"/>
        </w:rPr>
        <w:t xml:space="preserve"> shutdown</w:t>
      </w:r>
    </w:p>
    <w:p w14:paraId="6E464A76" w14:textId="77777777" w:rsidR="00EB7FD3" w:rsidRDefault="00EB7FD3" w:rsidP="00EB7FD3">
      <w:pPr>
        <w:pStyle w:val="Heading3"/>
      </w:pPr>
      <w:r>
        <w:t>Назначьте сети VLAN соответствующим интерфейсам коммутатора.</w:t>
      </w:r>
    </w:p>
    <w:p w14:paraId="19A37D4B" w14:textId="77777777" w:rsidR="00EB7FD3" w:rsidRDefault="00EB7FD3" w:rsidP="00EB7FD3">
      <w:pPr>
        <w:pStyle w:val="SubStepAlpha"/>
      </w:pPr>
      <w:r>
        <w:t>Назначьте используемые порты соответствующей VLAN (указанной в таблице VLAN выше) и настройте их для режима статического доступа.</w:t>
      </w:r>
    </w:p>
    <w:p w14:paraId="300A536E" w14:textId="2B9316FE" w:rsidR="00EB7FD3" w:rsidRPr="00940AEE" w:rsidRDefault="00940AEE" w:rsidP="00843681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>[S1]</w:t>
      </w:r>
      <w:r w:rsidRPr="00940AEE">
        <w:rPr>
          <w:b/>
          <w:color w:val="000000" w:themeColor="text1"/>
          <w:lang w:val="en-US"/>
        </w:rPr>
        <w:t xml:space="preserve"> </w:t>
      </w:r>
      <w:r w:rsidR="00EB7FD3" w:rsidRPr="00940AEE">
        <w:rPr>
          <w:b/>
          <w:color w:val="000000" w:themeColor="text1"/>
          <w:lang w:val="en-US"/>
        </w:rPr>
        <w:t xml:space="preserve">interface </w:t>
      </w:r>
      <w:r w:rsidRPr="00940AEE">
        <w:rPr>
          <w:b/>
          <w:color w:val="000000" w:themeColor="text1"/>
          <w:lang w:val="en-US"/>
        </w:rPr>
        <w:t>e0/</w:t>
      </w:r>
      <w:r w:rsidR="00EB7FD3" w:rsidRPr="00940AEE">
        <w:rPr>
          <w:b/>
          <w:color w:val="000000" w:themeColor="text1"/>
          <w:lang w:val="en-US"/>
        </w:rPr>
        <w:t>0/6</w:t>
      </w:r>
    </w:p>
    <w:p w14:paraId="684BAA2E" w14:textId="77777777" w:rsidR="00940AEE" w:rsidRPr="00940AEE" w:rsidRDefault="00940AEE" w:rsidP="00940AEE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 xml:space="preserve">[S1-Ethernet0/0/6] </w:t>
      </w:r>
      <w:r w:rsidRPr="00940AEE">
        <w:rPr>
          <w:b/>
          <w:bCs/>
          <w:color w:val="000000" w:themeColor="text1"/>
          <w:lang w:val="en-US"/>
        </w:rPr>
        <w:t>port link-type access</w:t>
      </w:r>
    </w:p>
    <w:p w14:paraId="39CC87BE" w14:textId="3B63EBF6" w:rsidR="00940AEE" w:rsidRPr="00940AEE" w:rsidRDefault="00940AEE" w:rsidP="00940AEE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 xml:space="preserve">[S1-Ethernet0/0/6] </w:t>
      </w:r>
      <w:r w:rsidRPr="00940AEE">
        <w:rPr>
          <w:b/>
          <w:bCs/>
          <w:color w:val="000000" w:themeColor="text1"/>
          <w:lang w:val="en-US"/>
        </w:rPr>
        <w:t xml:space="preserve">port default </w:t>
      </w:r>
      <w:proofErr w:type="spellStart"/>
      <w:r w:rsidRPr="00940AEE">
        <w:rPr>
          <w:b/>
          <w:bCs/>
          <w:color w:val="000000" w:themeColor="text1"/>
          <w:lang w:val="en-US"/>
        </w:rPr>
        <w:t>vlan</w:t>
      </w:r>
      <w:proofErr w:type="spellEnd"/>
      <w:r w:rsidRPr="00940AEE">
        <w:rPr>
          <w:b/>
          <w:bCs/>
          <w:color w:val="000000" w:themeColor="text1"/>
          <w:lang w:val="en-US"/>
        </w:rPr>
        <w:t xml:space="preserve"> 20</w:t>
      </w:r>
    </w:p>
    <w:p w14:paraId="66EA332E" w14:textId="250AC0D4" w:rsidR="00156812" w:rsidRPr="00940AEE" w:rsidRDefault="00156812" w:rsidP="00843681">
      <w:pPr>
        <w:pStyle w:val="CMDRed"/>
        <w:rPr>
          <w:color w:val="000000" w:themeColor="text1"/>
          <w:lang w:val="en-US"/>
        </w:rPr>
      </w:pPr>
    </w:p>
    <w:p w14:paraId="5D487867" w14:textId="77777777" w:rsidR="00940AEE" w:rsidRPr="00940AEE" w:rsidRDefault="00940AEE" w:rsidP="00940AEE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>[S2]</w:t>
      </w:r>
      <w:r w:rsidRPr="00940AEE">
        <w:rPr>
          <w:b/>
          <w:color w:val="000000" w:themeColor="text1"/>
          <w:lang w:val="en-US"/>
        </w:rPr>
        <w:t xml:space="preserve"> interface e0/0/18</w:t>
      </w:r>
    </w:p>
    <w:p w14:paraId="3E551D98" w14:textId="3416FF42" w:rsidR="00940AEE" w:rsidRPr="00940AEE" w:rsidRDefault="00940AEE" w:rsidP="00940AEE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 xml:space="preserve">[S2-Ethernet0/0/18] </w:t>
      </w:r>
      <w:r w:rsidRPr="00940AEE">
        <w:rPr>
          <w:b/>
          <w:bCs/>
          <w:color w:val="000000" w:themeColor="text1"/>
          <w:lang w:val="en-US"/>
        </w:rPr>
        <w:t>port link-type access</w:t>
      </w:r>
    </w:p>
    <w:p w14:paraId="28944502" w14:textId="32B04934" w:rsidR="00940AEE" w:rsidRPr="00940AEE" w:rsidRDefault="00940AEE" w:rsidP="00940AEE">
      <w:pPr>
        <w:pStyle w:val="CMDRed"/>
        <w:rPr>
          <w:color w:val="000000" w:themeColor="text1"/>
          <w:lang w:val="en-US"/>
        </w:rPr>
      </w:pPr>
      <w:r w:rsidRPr="00940AEE">
        <w:rPr>
          <w:color w:val="000000" w:themeColor="text1"/>
          <w:lang w:val="en-US"/>
        </w:rPr>
        <w:t xml:space="preserve">[S2-Ethernet0/0/18] </w:t>
      </w:r>
      <w:r w:rsidRPr="00940AEE">
        <w:rPr>
          <w:b/>
          <w:bCs/>
          <w:color w:val="000000" w:themeColor="text1"/>
          <w:lang w:val="en-US"/>
        </w:rPr>
        <w:t xml:space="preserve">port default </w:t>
      </w:r>
      <w:proofErr w:type="spellStart"/>
      <w:r w:rsidRPr="00940AEE">
        <w:rPr>
          <w:b/>
          <w:bCs/>
          <w:color w:val="000000" w:themeColor="text1"/>
          <w:lang w:val="en-US"/>
        </w:rPr>
        <w:t>vlan</w:t>
      </w:r>
      <w:proofErr w:type="spellEnd"/>
      <w:r w:rsidRPr="00940AEE">
        <w:rPr>
          <w:b/>
          <w:bCs/>
          <w:color w:val="000000" w:themeColor="text1"/>
          <w:lang w:val="en-US"/>
        </w:rPr>
        <w:t xml:space="preserve"> 30</w:t>
      </w:r>
    </w:p>
    <w:p w14:paraId="58D4E30A" w14:textId="77777777" w:rsidR="00EB7FD3" w:rsidRDefault="00EB2DB0" w:rsidP="00EB7FD3">
      <w:pPr>
        <w:pStyle w:val="SubStepAlpha"/>
      </w:pPr>
      <w:r>
        <w:t>Убедитесь, что VLAN назначены на правильные интерфейсы.</w:t>
      </w:r>
    </w:p>
    <w:p w14:paraId="7A16E2C0" w14:textId="4BFE7178" w:rsidR="00EB7FD3" w:rsidRPr="001B78B5" w:rsidRDefault="00940AEE" w:rsidP="00070F26">
      <w:pPr>
        <w:pStyle w:val="CMDRed"/>
        <w:rPr>
          <w:color w:val="000000" w:themeColor="text1"/>
        </w:rPr>
      </w:pPr>
      <w:r w:rsidRPr="001B78B5">
        <w:rPr>
          <w:color w:val="000000" w:themeColor="text1"/>
        </w:rPr>
        <w:t>[</w:t>
      </w:r>
      <w:r w:rsidRPr="00940AEE">
        <w:rPr>
          <w:color w:val="000000" w:themeColor="text1"/>
          <w:lang w:val="en-US"/>
        </w:rPr>
        <w:t>S</w:t>
      </w:r>
      <w:r w:rsidRPr="001B78B5">
        <w:rPr>
          <w:color w:val="000000" w:themeColor="text1"/>
        </w:rPr>
        <w:t>1]</w:t>
      </w:r>
      <w:r w:rsidR="00EB7FD3" w:rsidRPr="001B78B5">
        <w:rPr>
          <w:color w:val="000000" w:themeColor="text1"/>
        </w:rPr>
        <w:t xml:space="preserve"> </w:t>
      </w:r>
      <w:r w:rsidRPr="00940AEE">
        <w:rPr>
          <w:b/>
          <w:color w:val="000000" w:themeColor="text1"/>
          <w:lang w:val="en-US"/>
        </w:rPr>
        <w:t>display</w:t>
      </w:r>
      <w:r w:rsidR="00EB7FD3" w:rsidRPr="001B78B5">
        <w:rPr>
          <w:b/>
          <w:color w:val="000000" w:themeColor="text1"/>
        </w:rPr>
        <w:t xml:space="preserve"> </w:t>
      </w:r>
      <w:proofErr w:type="spellStart"/>
      <w:r w:rsidR="00EB7FD3" w:rsidRPr="00940AEE">
        <w:rPr>
          <w:b/>
          <w:color w:val="000000" w:themeColor="text1"/>
          <w:lang w:val="en-US"/>
        </w:rPr>
        <w:t>vlan</w:t>
      </w:r>
      <w:proofErr w:type="spellEnd"/>
    </w:p>
    <w:p w14:paraId="683D13AC" w14:textId="77777777" w:rsidR="00843681" w:rsidRPr="00D63D46" w:rsidRDefault="00843681" w:rsidP="00843681">
      <w:pPr>
        <w:pStyle w:val="ConfigWindow"/>
      </w:pPr>
      <w:r>
        <w:t>Закройте окно настройки.</w:t>
      </w:r>
    </w:p>
    <w:p w14:paraId="0A2892A4" w14:textId="77777777" w:rsidR="00EB7FD3" w:rsidRDefault="00EB7FD3" w:rsidP="009737F3">
      <w:pPr>
        <w:pStyle w:val="Heading2"/>
      </w:pPr>
      <w:r>
        <w:t>Конфигурация магистрального канала стандарта 802.1Q между коммутаторами</w:t>
      </w:r>
    </w:p>
    <w:p w14:paraId="518E594C" w14:textId="292530C4" w:rsidR="00EB7FD3" w:rsidRDefault="00EB7FD3" w:rsidP="00EB7FD3">
      <w:pPr>
        <w:pStyle w:val="BodyTextL25"/>
      </w:pPr>
      <w:r>
        <w:t xml:space="preserve">В части 3 вы вручную настроите интерфейс </w:t>
      </w:r>
      <w:r w:rsidR="00940AEE">
        <w:rPr>
          <w:lang w:val="en-US"/>
        </w:rPr>
        <w:t>E</w:t>
      </w:r>
      <w:r w:rsidR="00940AEE" w:rsidRPr="00940AEE">
        <w:t>0/</w:t>
      </w:r>
      <w:r>
        <w:t xml:space="preserve">0/1 как </w:t>
      </w:r>
      <w:proofErr w:type="spellStart"/>
      <w:r>
        <w:t>транк</w:t>
      </w:r>
      <w:proofErr w:type="spellEnd"/>
      <w:r>
        <w:t>.</w:t>
      </w:r>
    </w:p>
    <w:p w14:paraId="5D048988" w14:textId="1B5F8CB8" w:rsidR="00EB7FD3" w:rsidRDefault="00EB7FD3" w:rsidP="00EB7FD3">
      <w:pPr>
        <w:pStyle w:val="Heading3"/>
      </w:pPr>
      <w:r>
        <w:lastRenderedPageBreak/>
        <w:t xml:space="preserve">Вручную настройте магистральный интерфейс </w:t>
      </w:r>
      <w:r w:rsidR="003148F5">
        <w:rPr>
          <w:lang w:val="en-US"/>
        </w:rPr>
        <w:t>E</w:t>
      </w:r>
      <w:r w:rsidR="003148F5" w:rsidRPr="003148F5">
        <w:t>0/</w:t>
      </w:r>
      <w:r>
        <w:t>0/1 на коммутаторах S1 и S2.</w:t>
      </w:r>
    </w:p>
    <w:p w14:paraId="121D06D8" w14:textId="7EF405DB" w:rsidR="00EB7FD3" w:rsidRDefault="00EB4AF2" w:rsidP="00EB7FD3">
      <w:pPr>
        <w:pStyle w:val="SubStepAlpha"/>
      </w:pPr>
      <w:r>
        <w:t xml:space="preserve">Настройка статического </w:t>
      </w:r>
      <w:proofErr w:type="spellStart"/>
      <w:r>
        <w:t>транкинга</w:t>
      </w:r>
      <w:proofErr w:type="spellEnd"/>
      <w:r>
        <w:t xml:space="preserve"> на интерфейсе </w:t>
      </w:r>
      <w:r w:rsidR="003148F5">
        <w:rPr>
          <w:lang w:val="en-US"/>
        </w:rPr>
        <w:t>E</w:t>
      </w:r>
      <w:r w:rsidR="003148F5" w:rsidRPr="003148F5">
        <w:t>0/</w:t>
      </w:r>
      <w:r>
        <w:t>0/1 для обоих коммутаторов.</w:t>
      </w:r>
    </w:p>
    <w:p w14:paraId="7E9C372D" w14:textId="77777777" w:rsidR="00843681" w:rsidRPr="001B78B5" w:rsidRDefault="00843681" w:rsidP="00843681">
      <w:pPr>
        <w:pStyle w:val="ConfigWindow"/>
      </w:pPr>
      <w:r>
        <w:t>Откройте</w:t>
      </w:r>
      <w:r w:rsidRPr="001B78B5">
        <w:t xml:space="preserve"> </w:t>
      </w:r>
      <w:r>
        <w:t>окно</w:t>
      </w:r>
      <w:r w:rsidRPr="001B78B5">
        <w:t xml:space="preserve"> </w:t>
      </w:r>
      <w:r>
        <w:t>конфигурации</w:t>
      </w:r>
    </w:p>
    <w:p w14:paraId="522FBCBC" w14:textId="77777777" w:rsidR="00AE4DCA" w:rsidRPr="001B78B5" w:rsidRDefault="00AE4DCA" w:rsidP="00AE4DCA">
      <w:pPr>
        <w:pStyle w:val="CMDRed"/>
        <w:rPr>
          <w:color w:val="000000" w:themeColor="text1"/>
        </w:rPr>
      </w:pPr>
      <w:r w:rsidRPr="001B78B5">
        <w:rPr>
          <w:color w:val="000000" w:themeColor="text1"/>
        </w:rPr>
        <w:t>[</w:t>
      </w:r>
      <w:r w:rsidRPr="00AE4DCA">
        <w:rPr>
          <w:color w:val="000000" w:themeColor="text1"/>
          <w:lang w:val="en-US"/>
        </w:rPr>
        <w:t>S</w:t>
      </w:r>
      <w:r w:rsidRPr="001B78B5">
        <w:rPr>
          <w:color w:val="000000" w:themeColor="text1"/>
        </w:rPr>
        <w:t xml:space="preserve">1] </w:t>
      </w:r>
      <w:r w:rsidRPr="00AE4DCA">
        <w:rPr>
          <w:b/>
          <w:bCs/>
          <w:color w:val="000000" w:themeColor="text1"/>
          <w:lang w:val="en-US"/>
        </w:rPr>
        <w:t>interface</w:t>
      </w:r>
      <w:r w:rsidRPr="001B78B5">
        <w:rPr>
          <w:b/>
          <w:bCs/>
          <w:color w:val="000000" w:themeColor="text1"/>
        </w:rPr>
        <w:t xml:space="preserve"> </w:t>
      </w:r>
      <w:r w:rsidRPr="00AE4DCA">
        <w:rPr>
          <w:b/>
          <w:bCs/>
          <w:color w:val="000000" w:themeColor="text1"/>
          <w:lang w:val="en-US"/>
        </w:rPr>
        <w:t>e</w:t>
      </w:r>
      <w:r w:rsidRPr="001B78B5">
        <w:rPr>
          <w:b/>
          <w:bCs/>
          <w:color w:val="000000" w:themeColor="text1"/>
        </w:rPr>
        <w:t>0/0/1</w:t>
      </w:r>
    </w:p>
    <w:p w14:paraId="0C684E18" w14:textId="77777777" w:rsidR="00AE4DCA" w:rsidRPr="00AE4DCA" w:rsidRDefault="00AE4DCA" w:rsidP="00AE4DCA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 xml:space="preserve">[S1-Ethernet0/0/1] </w:t>
      </w:r>
      <w:r w:rsidRPr="00AE4DCA">
        <w:rPr>
          <w:b/>
          <w:bCs/>
          <w:color w:val="000000" w:themeColor="text1"/>
          <w:lang w:val="en-US"/>
        </w:rPr>
        <w:t>port link-type trunk</w:t>
      </w:r>
    </w:p>
    <w:p w14:paraId="6BC7C379" w14:textId="68558B62" w:rsidR="00156812" w:rsidRPr="00AE4DCA" w:rsidRDefault="00156812" w:rsidP="00843681">
      <w:pPr>
        <w:pStyle w:val="CMDRed"/>
        <w:rPr>
          <w:color w:val="000000" w:themeColor="text1"/>
          <w:lang w:val="en-US"/>
        </w:rPr>
      </w:pPr>
    </w:p>
    <w:p w14:paraId="56CCB437" w14:textId="66EA2CAD" w:rsidR="00AE4DCA" w:rsidRPr="00AE4DCA" w:rsidRDefault="00AE4DCA" w:rsidP="00AE4DCA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 xml:space="preserve">[S2] </w:t>
      </w:r>
      <w:r w:rsidRPr="00AE4DCA">
        <w:rPr>
          <w:b/>
          <w:bCs/>
          <w:color w:val="000000" w:themeColor="text1"/>
          <w:lang w:val="en-US"/>
        </w:rPr>
        <w:t>interface e0/0/1</w:t>
      </w:r>
    </w:p>
    <w:p w14:paraId="062A8A36" w14:textId="5EAD0B75" w:rsidR="00AE4DCA" w:rsidRPr="00AE4DCA" w:rsidRDefault="00AE4DCA" w:rsidP="00AE4DCA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 xml:space="preserve">[S2-Ethernet0/0/1] </w:t>
      </w:r>
      <w:r w:rsidRPr="00AE4DCA">
        <w:rPr>
          <w:b/>
          <w:bCs/>
          <w:color w:val="000000" w:themeColor="text1"/>
          <w:lang w:val="en-US"/>
        </w:rPr>
        <w:t>port link-type trunk</w:t>
      </w:r>
    </w:p>
    <w:p w14:paraId="53EBCC0C" w14:textId="77777777" w:rsidR="00EB7FD3" w:rsidRDefault="006E5956" w:rsidP="00EB7FD3">
      <w:pPr>
        <w:pStyle w:val="SubStepAlpha"/>
      </w:pPr>
      <w:r>
        <w:t xml:space="preserve">Установите </w:t>
      </w:r>
      <w:proofErr w:type="spellStart"/>
      <w:r>
        <w:t>native</w:t>
      </w:r>
      <w:proofErr w:type="spellEnd"/>
      <w:r>
        <w:t xml:space="preserve"> VLAN 1000 на обоих коммутаторах.</w:t>
      </w:r>
    </w:p>
    <w:p w14:paraId="09371DC0" w14:textId="130FA1B0" w:rsidR="001B78B5" w:rsidRPr="001B78B5" w:rsidRDefault="001B78B5" w:rsidP="001B78B5">
      <w:pPr>
        <w:spacing w:line="240" w:lineRule="auto"/>
        <w:ind w:left="720"/>
        <w:rPr>
          <w:rFonts w:ascii="Courier New" w:hAnsi="Courier New"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 xml:space="preserve">[S1-Ethernet0/0/1] 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 xml:space="preserve">port trunk pvid vlan </w:t>
      </w:r>
      <w:r>
        <w:rPr>
          <w:rFonts w:ascii="Courier New" w:hAnsi="Courier New"/>
          <w:b/>
          <w:bCs/>
          <w:noProof/>
          <w:sz w:val="18"/>
          <w:lang w:val="en-US"/>
        </w:rPr>
        <w:t>1000</w:t>
      </w:r>
    </w:p>
    <w:p w14:paraId="495135A1" w14:textId="77777777" w:rsidR="00156812" w:rsidRPr="00420864" w:rsidRDefault="00156812" w:rsidP="00156812">
      <w:pPr>
        <w:pStyle w:val="CMDRed"/>
        <w:rPr>
          <w:lang w:val="en-US"/>
        </w:rPr>
      </w:pPr>
    </w:p>
    <w:p w14:paraId="36A3A8A0" w14:textId="2CCC8712" w:rsidR="001B78B5" w:rsidRPr="001B78B5" w:rsidRDefault="001B78B5" w:rsidP="001B78B5">
      <w:pPr>
        <w:spacing w:line="240" w:lineRule="auto"/>
        <w:ind w:left="720"/>
        <w:rPr>
          <w:rFonts w:ascii="Courier New" w:hAnsi="Courier New"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>[S</w:t>
      </w:r>
      <w:r>
        <w:rPr>
          <w:rFonts w:ascii="Courier New" w:hAnsi="Courier New"/>
          <w:noProof/>
          <w:sz w:val="18"/>
          <w:lang w:val="en-US"/>
        </w:rPr>
        <w:t>2</w:t>
      </w:r>
      <w:r w:rsidRPr="001B78B5">
        <w:rPr>
          <w:rFonts w:ascii="Courier New" w:hAnsi="Courier New"/>
          <w:noProof/>
          <w:sz w:val="18"/>
          <w:lang w:val="en-US"/>
        </w:rPr>
        <w:t xml:space="preserve">-Ethernet0/0/1] 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 xml:space="preserve">port trunk pvid vlan </w:t>
      </w:r>
      <w:r>
        <w:rPr>
          <w:rFonts w:ascii="Courier New" w:hAnsi="Courier New"/>
          <w:b/>
          <w:bCs/>
          <w:noProof/>
          <w:sz w:val="18"/>
          <w:lang w:val="en-US"/>
        </w:rPr>
        <w:t>1000</w:t>
      </w:r>
    </w:p>
    <w:p w14:paraId="0767B615" w14:textId="77777777" w:rsidR="00EB7FD3" w:rsidRDefault="006E5956" w:rsidP="00EB7FD3">
      <w:pPr>
        <w:pStyle w:val="SubStepAlpha"/>
      </w:pPr>
      <w:r>
        <w:t>Укажите, что VLAN 10, 20, 30 и 1000 могут проходить по транку.</w:t>
      </w:r>
    </w:p>
    <w:p w14:paraId="79E75FF0" w14:textId="25BA3D9E" w:rsidR="00AE4DCA" w:rsidRPr="00AE4DCA" w:rsidRDefault="00AE4DCA" w:rsidP="00AE4DCA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 xml:space="preserve">[S1-Ethernet0/0/1] </w:t>
      </w:r>
      <w:r w:rsidRPr="00AE4DCA">
        <w:rPr>
          <w:b/>
          <w:bCs/>
          <w:color w:val="000000" w:themeColor="text1"/>
          <w:lang w:val="en-US"/>
        </w:rPr>
        <w:t xml:space="preserve">port trunk allow-pass </w:t>
      </w:r>
      <w:proofErr w:type="spellStart"/>
      <w:r w:rsidRPr="00AE4DCA">
        <w:rPr>
          <w:b/>
          <w:bCs/>
          <w:color w:val="000000" w:themeColor="text1"/>
          <w:lang w:val="en-US"/>
        </w:rPr>
        <w:t>vlan</w:t>
      </w:r>
      <w:proofErr w:type="spellEnd"/>
      <w:r w:rsidRPr="00AE4DCA">
        <w:rPr>
          <w:b/>
          <w:bCs/>
          <w:color w:val="000000" w:themeColor="text1"/>
          <w:lang w:val="en-US"/>
        </w:rPr>
        <w:t xml:space="preserve"> 10 20 30 1000</w:t>
      </w:r>
    </w:p>
    <w:p w14:paraId="78A33825" w14:textId="2F85B924" w:rsidR="00156812" w:rsidRPr="00AE4DCA" w:rsidRDefault="00156812" w:rsidP="00843681">
      <w:pPr>
        <w:pStyle w:val="CMDRed"/>
        <w:rPr>
          <w:color w:val="000000" w:themeColor="text1"/>
          <w:lang w:val="en-US"/>
        </w:rPr>
      </w:pPr>
    </w:p>
    <w:p w14:paraId="35EE37AD" w14:textId="30A20445" w:rsidR="00AE4DCA" w:rsidRPr="00AE4DCA" w:rsidRDefault="00AE4DCA" w:rsidP="00AE4DCA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 xml:space="preserve">[S2-Ethernet0/0/1] </w:t>
      </w:r>
      <w:r w:rsidRPr="00AE4DCA">
        <w:rPr>
          <w:b/>
          <w:bCs/>
          <w:color w:val="000000" w:themeColor="text1"/>
          <w:lang w:val="en-US"/>
        </w:rPr>
        <w:t xml:space="preserve">port trunk allow-pass </w:t>
      </w:r>
      <w:proofErr w:type="spellStart"/>
      <w:r w:rsidRPr="00AE4DCA">
        <w:rPr>
          <w:b/>
          <w:bCs/>
          <w:color w:val="000000" w:themeColor="text1"/>
          <w:lang w:val="en-US"/>
        </w:rPr>
        <w:t>vlan</w:t>
      </w:r>
      <w:proofErr w:type="spellEnd"/>
      <w:r w:rsidRPr="00AE4DCA">
        <w:rPr>
          <w:b/>
          <w:bCs/>
          <w:color w:val="000000" w:themeColor="text1"/>
          <w:lang w:val="en-US"/>
        </w:rPr>
        <w:t xml:space="preserve"> 10 20 30 1000</w:t>
      </w:r>
    </w:p>
    <w:p w14:paraId="32C679E5" w14:textId="77777777" w:rsidR="00EB7FD3" w:rsidRDefault="006E5956" w:rsidP="00EB7FD3">
      <w:pPr>
        <w:pStyle w:val="SubStepAlpha"/>
      </w:pPr>
      <w:r>
        <w:t xml:space="preserve">Проверьте </w:t>
      </w:r>
      <w:proofErr w:type="spellStart"/>
      <w:r>
        <w:t>транки</w:t>
      </w:r>
      <w:proofErr w:type="spellEnd"/>
      <w:r>
        <w:t xml:space="preserve">, </w:t>
      </w:r>
      <w:proofErr w:type="spellStart"/>
      <w:r>
        <w:t>native</w:t>
      </w:r>
      <w:proofErr w:type="spellEnd"/>
      <w:r>
        <w:t xml:space="preserve"> VLAN и разрешенные VLAN через транк.</w:t>
      </w:r>
    </w:p>
    <w:p w14:paraId="033F1ADD" w14:textId="69954156" w:rsidR="00EB7FD3" w:rsidRPr="00AE4DCA" w:rsidRDefault="00AE4DCA" w:rsidP="00843681">
      <w:pPr>
        <w:pStyle w:val="CMDRed"/>
        <w:rPr>
          <w:b/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>[S1]</w:t>
      </w:r>
      <w:r w:rsidR="00EB7FD3" w:rsidRPr="00AE4DCA">
        <w:rPr>
          <w:color w:val="000000" w:themeColor="text1"/>
          <w:lang w:val="en-US"/>
        </w:rPr>
        <w:t xml:space="preserve"> </w:t>
      </w:r>
      <w:r w:rsidRPr="00AE4DCA">
        <w:rPr>
          <w:b/>
          <w:color w:val="000000" w:themeColor="text1"/>
          <w:lang w:val="en-US"/>
        </w:rPr>
        <w:t xml:space="preserve">display port </w:t>
      </w:r>
      <w:proofErr w:type="spellStart"/>
      <w:r w:rsidRPr="00AE4DCA">
        <w:rPr>
          <w:b/>
          <w:color w:val="000000" w:themeColor="text1"/>
          <w:lang w:val="en-US"/>
        </w:rPr>
        <w:t>vlan</w:t>
      </w:r>
      <w:proofErr w:type="spellEnd"/>
    </w:p>
    <w:p w14:paraId="6B2624D9" w14:textId="77777777" w:rsidR="00070F26" w:rsidRPr="00AE4DCA" w:rsidRDefault="00070F26" w:rsidP="00AE4DCA">
      <w:pPr>
        <w:pStyle w:val="CMDOutputRed"/>
        <w:ind w:left="0"/>
        <w:rPr>
          <w:color w:val="000000" w:themeColor="text1"/>
          <w:lang w:val="en-US"/>
        </w:rPr>
      </w:pPr>
    </w:p>
    <w:p w14:paraId="31608DA5" w14:textId="18C139DF" w:rsidR="00070F26" w:rsidRPr="00AE4DCA" w:rsidRDefault="00AE4DCA" w:rsidP="00070F26">
      <w:pPr>
        <w:pStyle w:val="CMDRed"/>
        <w:rPr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>[S2]</w:t>
      </w:r>
      <w:r w:rsidR="00070F26" w:rsidRPr="00AE4DCA">
        <w:rPr>
          <w:color w:val="000000" w:themeColor="text1"/>
          <w:lang w:val="en-US"/>
        </w:rPr>
        <w:t xml:space="preserve"> </w:t>
      </w:r>
      <w:r w:rsidRPr="00AE4DCA">
        <w:rPr>
          <w:b/>
          <w:color w:val="000000" w:themeColor="text1"/>
          <w:lang w:val="en-US"/>
        </w:rPr>
        <w:t xml:space="preserve">display port </w:t>
      </w:r>
      <w:proofErr w:type="spellStart"/>
      <w:r w:rsidRPr="00AE4DCA">
        <w:rPr>
          <w:b/>
          <w:color w:val="000000" w:themeColor="text1"/>
          <w:lang w:val="en-US"/>
        </w:rPr>
        <w:t>vlan</w:t>
      </w:r>
      <w:proofErr w:type="spellEnd"/>
    </w:p>
    <w:p w14:paraId="7506BB1E" w14:textId="423BAB39" w:rsidR="00EB7FD3" w:rsidRDefault="00EB7FD3" w:rsidP="00EB7FD3">
      <w:pPr>
        <w:pStyle w:val="Heading3"/>
      </w:pPr>
      <w:r>
        <w:t xml:space="preserve">Вручную настройте магистральный интерфейс </w:t>
      </w:r>
      <w:r w:rsidR="003148F5">
        <w:rPr>
          <w:lang w:val="en-US"/>
        </w:rPr>
        <w:t>E</w:t>
      </w:r>
      <w:r w:rsidR="003148F5" w:rsidRPr="003148F5">
        <w:t>0</w:t>
      </w:r>
      <w:r w:rsidR="003148F5" w:rsidRPr="002316F0">
        <w:t>/</w:t>
      </w:r>
      <w:r>
        <w:t>0/5 на коммутаторе S1.</w:t>
      </w:r>
    </w:p>
    <w:p w14:paraId="1E456C01" w14:textId="5242BBD7" w:rsidR="00EB7FD3" w:rsidRDefault="00EB7FD3" w:rsidP="00EB7FD3">
      <w:pPr>
        <w:pStyle w:val="SubStepAlpha"/>
      </w:pPr>
      <w:r>
        <w:t xml:space="preserve">Настройте интерфейс S1 </w:t>
      </w:r>
      <w:r w:rsidR="003148F5">
        <w:rPr>
          <w:lang w:val="en-US"/>
        </w:rPr>
        <w:t>E</w:t>
      </w:r>
      <w:r w:rsidR="003148F5" w:rsidRPr="003148F5">
        <w:t>0/</w:t>
      </w:r>
      <w:r>
        <w:t xml:space="preserve">0/5 с теми же параметрами </w:t>
      </w:r>
      <w:proofErr w:type="spellStart"/>
      <w:r>
        <w:t>транка</w:t>
      </w:r>
      <w:proofErr w:type="spellEnd"/>
      <w:r>
        <w:t xml:space="preserve">, что и </w:t>
      </w:r>
      <w:r w:rsidR="003148F5">
        <w:rPr>
          <w:lang w:val="en-US"/>
        </w:rPr>
        <w:t>E</w:t>
      </w:r>
      <w:r w:rsidR="003148F5" w:rsidRPr="003148F5">
        <w:t>0/</w:t>
      </w:r>
      <w:r>
        <w:t>0/1. Это транк до маршрутизатора.</w:t>
      </w:r>
    </w:p>
    <w:p w14:paraId="684D30D0" w14:textId="77777777" w:rsidR="00EB7FD3" w:rsidRDefault="00EB7FD3" w:rsidP="00EB7FD3">
      <w:pPr>
        <w:pStyle w:val="SubStepAlpha"/>
      </w:pPr>
      <w:r>
        <w:t>Сохраните текущую конфигурацию в файл загрузочной конфигурации.</w:t>
      </w:r>
    </w:p>
    <w:p w14:paraId="74567C38" w14:textId="5C0644BA" w:rsidR="00EB7FD3" w:rsidRPr="00AE4DCA" w:rsidRDefault="00AE4DCA" w:rsidP="00843681">
      <w:pPr>
        <w:pStyle w:val="CMDRed"/>
        <w:rPr>
          <w:b/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>&lt;S1&gt;</w:t>
      </w:r>
      <w:r w:rsidR="00EB7FD3" w:rsidRPr="00AE4DCA">
        <w:rPr>
          <w:color w:val="000000" w:themeColor="text1"/>
          <w:lang w:val="en-US"/>
        </w:rPr>
        <w:t xml:space="preserve"> </w:t>
      </w:r>
      <w:r w:rsidRPr="00AE4DCA">
        <w:rPr>
          <w:b/>
          <w:color w:val="000000" w:themeColor="text1"/>
          <w:lang w:val="en-US"/>
        </w:rPr>
        <w:t>save</w:t>
      </w:r>
    </w:p>
    <w:p w14:paraId="34E85652" w14:textId="77777777" w:rsidR="00070F26" w:rsidRPr="00AE4DCA" w:rsidRDefault="00070F26" w:rsidP="00843681">
      <w:pPr>
        <w:pStyle w:val="CMDRed"/>
        <w:rPr>
          <w:b/>
          <w:color w:val="000000" w:themeColor="text1"/>
          <w:lang w:val="en-US"/>
        </w:rPr>
      </w:pPr>
    </w:p>
    <w:p w14:paraId="504469DF" w14:textId="40E1AD42" w:rsidR="00070F26" w:rsidRPr="00AE4DCA" w:rsidRDefault="00AE4DCA" w:rsidP="00070F26">
      <w:pPr>
        <w:pStyle w:val="CMDRed"/>
        <w:rPr>
          <w:b/>
          <w:color w:val="000000" w:themeColor="text1"/>
          <w:lang w:val="en-US"/>
        </w:rPr>
      </w:pPr>
      <w:r w:rsidRPr="00AE4DCA">
        <w:rPr>
          <w:color w:val="000000" w:themeColor="text1"/>
          <w:lang w:val="en-US"/>
        </w:rPr>
        <w:t>&lt;S2&gt;</w:t>
      </w:r>
      <w:r w:rsidR="00070F26" w:rsidRPr="00AE4DCA">
        <w:rPr>
          <w:color w:val="000000" w:themeColor="text1"/>
          <w:lang w:val="en-US"/>
        </w:rPr>
        <w:t xml:space="preserve"> </w:t>
      </w:r>
      <w:r w:rsidRPr="00AE4DCA">
        <w:rPr>
          <w:b/>
          <w:color w:val="000000" w:themeColor="text1"/>
          <w:lang w:val="en-US"/>
        </w:rPr>
        <w:t>save</w:t>
      </w:r>
    </w:p>
    <w:p w14:paraId="6B9E60EF" w14:textId="77777777" w:rsidR="00843681" w:rsidRDefault="006E5956" w:rsidP="009737F3">
      <w:pPr>
        <w:pStyle w:val="SubStepAlpha"/>
        <w:spacing w:before="0"/>
      </w:pPr>
      <w:r>
        <w:t xml:space="preserve">Проверка </w:t>
      </w:r>
      <w:proofErr w:type="spellStart"/>
      <w:r>
        <w:t>транкинга</w:t>
      </w:r>
      <w:proofErr w:type="spellEnd"/>
      <w:r>
        <w:t>.</w:t>
      </w:r>
    </w:p>
    <w:p w14:paraId="35F99142" w14:textId="77777777" w:rsidR="00843681" w:rsidRDefault="00843681" w:rsidP="00843681">
      <w:pPr>
        <w:pStyle w:val="Heading4"/>
      </w:pPr>
      <w:r>
        <w:t>Вопрос:</w:t>
      </w:r>
    </w:p>
    <w:p w14:paraId="42466220" w14:textId="77777777" w:rsidR="00EB7FD3" w:rsidRDefault="00EB2DB0" w:rsidP="00E355A2">
      <w:pPr>
        <w:pStyle w:val="BodyTextL50"/>
        <w:spacing w:before="0"/>
      </w:pPr>
      <w:r>
        <w:t>Что произойдет, если G0/0/1 на R1 будет отключен?</w:t>
      </w:r>
    </w:p>
    <w:p w14:paraId="6A8A0385" w14:textId="77777777" w:rsidR="00EB7FD3" w:rsidRPr="006E0669" w:rsidRDefault="00EB7FD3" w:rsidP="000C1199">
      <w:pPr>
        <w:pStyle w:val="Heading2"/>
      </w:pPr>
      <w:r>
        <w:t>Настройка маршрутизации между сетями VLAN</w:t>
      </w:r>
    </w:p>
    <w:p w14:paraId="4BB6036C" w14:textId="77777777" w:rsidR="00EB7FD3" w:rsidRDefault="00EB7FD3" w:rsidP="00EB7FD3">
      <w:pPr>
        <w:pStyle w:val="Heading3"/>
      </w:pPr>
      <w:r>
        <w:t>Настройте маршрутизатор.</w:t>
      </w:r>
    </w:p>
    <w:p w14:paraId="20AE149D" w14:textId="77777777" w:rsidR="009737F3" w:rsidRPr="009737F3" w:rsidRDefault="009737F3" w:rsidP="009737F3">
      <w:pPr>
        <w:pStyle w:val="ConfigWindow"/>
      </w:pPr>
      <w:r>
        <w:t>Откройте окно конфигурации</w:t>
      </w:r>
    </w:p>
    <w:p w14:paraId="51597E5C" w14:textId="77777777" w:rsidR="00EB7FD3" w:rsidRDefault="00EB7FD3" w:rsidP="009737F3">
      <w:pPr>
        <w:pStyle w:val="SubStepAlpha"/>
        <w:spacing w:before="0"/>
      </w:pPr>
      <w:r>
        <w:t>При необходимости активируйте интерфейс G0/0/1 на маршрутизаторе.</w:t>
      </w:r>
    </w:p>
    <w:p w14:paraId="58EC7DC7" w14:textId="77777777" w:rsidR="00EB7FD3" w:rsidRDefault="00EB7FD3" w:rsidP="00EB7FD3">
      <w:pPr>
        <w:pStyle w:val="SubStepAlpha"/>
      </w:pPr>
      <w:r>
        <w:t xml:space="preserve">Настройте </w:t>
      </w:r>
      <w:proofErr w:type="spellStart"/>
      <w:r>
        <w:t>подинтерфейсы</w:t>
      </w:r>
      <w:proofErr w:type="spellEnd"/>
      <w:r>
        <w:t xml:space="preserve"> для каждой VLAN, как указано в таблице IP-адресации. Все подинтерфейсы используют инкапсуляцию 802.1Q. Убедитесь, что подинтерфейсу для native VLAN не назначен IP-адрес. Включите описание для каждого подинтерфейса.</w:t>
      </w:r>
    </w:p>
    <w:p w14:paraId="4C1E1C8E" w14:textId="39BA221A" w:rsidR="001B78B5" w:rsidRPr="001B78B5" w:rsidRDefault="001B78B5" w:rsidP="001B78B5">
      <w:pPr>
        <w:spacing w:line="240" w:lineRule="auto"/>
        <w:ind w:left="720"/>
        <w:rPr>
          <w:rFonts w:ascii="Courier New" w:hAnsi="Courier New"/>
          <w:sz w:val="18"/>
          <w:lang w:val="en-US"/>
        </w:rPr>
      </w:pPr>
      <w:r w:rsidRPr="001B78B5">
        <w:rPr>
          <w:rFonts w:ascii="Courier New" w:hAnsi="Courier New"/>
          <w:sz w:val="18"/>
          <w:lang w:val="en-US"/>
        </w:rPr>
        <w:t xml:space="preserve">[R1] </w:t>
      </w:r>
      <w:r w:rsidRPr="001B78B5">
        <w:rPr>
          <w:rFonts w:ascii="Courier New" w:hAnsi="Courier New"/>
          <w:b/>
          <w:bCs/>
          <w:sz w:val="18"/>
          <w:lang w:val="en-US"/>
        </w:rPr>
        <w:t>int g0/0/1.1</w:t>
      </w:r>
      <w:r>
        <w:rPr>
          <w:rFonts w:ascii="Courier New" w:hAnsi="Courier New"/>
          <w:b/>
          <w:bCs/>
          <w:sz w:val="18"/>
          <w:lang w:val="en-US"/>
        </w:rPr>
        <w:t>0</w:t>
      </w:r>
    </w:p>
    <w:p w14:paraId="3A3A45EF" w14:textId="61B8B98A" w:rsidR="001B78B5" w:rsidRPr="001B78B5" w:rsidRDefault="001B78B5" w:rsidP="001B78B5">
      <w:pPr>
        <w:spacing w:line="240" w:lineRule="auto"/>
        <w:ind w:left="720"/>
        <w:rPr>
          <w:rFonts w:ascii="Courier New" w:hAnsi="Courier New"/>
          <w:sz w:val="18"/>
          <w:lang w:val="en-US"/>
        </w:rPr>
      </w:pPr>
      <w:r w:rsidRPr="001B78B5">
        <w:rPr>
          <w:rFonts w:ascii="Courier New" w:hAnsi="Courier New"/>
          <w:sz w:val="18"/>
          <w:lang w:val="en-US"/>
        </w:rPr>
        <w:t>[R1-GigabitEthernet0/0/1.1</w:t>
      </w:r>
      <w:r>
        <w:rPr>
          <w:rFonts w:ascii="Courier New" w:hAnsi="Courier New"/>
          <w:sz w:val="18"/>
          <w:lang w:val="en-US"/>
        </w:rPr>
        <w:t>0</w:t>
      </w:r>
      <w:r w:rsidRPr="001B78B5">
        <w:rPr>
          <w:rFonts w:ascii="Courier New" w:hAnsi="Courier New"/>
          <w:sz w:val="18"/>
          <w:lang w:val="en-US"/>
        </w:rPr>
        <w:t xml:space="preserve">] </w:t>
      </w:r>
      <w:r w:rsidRPr="001B78B5">
        <w:rPr>
          <w:rFonts w:ascii="Courier New" w:hAnsi="Courier New"/>
          <w:b/>
          <w:bCs/>
          <w:sz w:val="18"/>
          <w:lang w:val="en-US"/>
        </w:rPr>
        <w:t>dot1q termination vid 1</w:t>
      </w:r>
      <w:r>
        <w:rPr>
          <w:rFonts w:ascii="Courier New" w:hAnsi="Courier New"/>
          <w:b/>
          <w:bCs/>
          <w:sz w:val="18"/>
          <w:lang w:val="en-US"/>
        </w:rPr>
        <w:t>0</w:t>
      </w:r>
      <w:r w:rsidRPr="001B78B5">
        <w:rPr>
          <w:rFonts w:ascii="Courier New" w:hAnsi="Courier New"/>
          <w:sz w:val="18"/>
          <w:lang w:val="en-US"/>
        </w:rPr>
        <w:t xml:space="preserve"> </w:t>
      </w:r>
    </w:p>
    <w:p w14:paraId="6899AD33" w14:textId="06B2BD33" w:rsidR="001B78B5" w:rsidRPr="001B78B5" w:rsidRDefault="001B78B5" w:rsidP="001B78B5">
      <w:pPr>
        <w:spacing w:line="240" w:lineRule="auto"/>
        <w:ind w:left="720"/>
        <w:rPr>
          <w:rFonts w:ascii="Courier New" w:hAnsi="Courier New"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>[R1-GigabitEthernet0/0/1.1</w:t>
      </w:r>
      <w:r>
        <w:rPr>
          <w:rFonts w:ascii="Courier New" w:hAnsi="Courier New"/>
          <w:noProof/>
          <w:sz w:val="18"/>
          <w:lang w:val="en-US"/>
        </w:rPr>
        <w:t>0</w:t>
      </w:r>
      <w:r w:rsidRPr="001B78B5">
        <w:rPr>
          <w:rFonts w:ascii="Courier New" w:hAnsi="Courier New"/>
          <w:noProof/>
          <w:sz w:val="18"/>
          <w:lang w:val="en-US"/>
        </w:rPr>
        <w:t xml:space="preserve">] 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>ip</w:t>
      </w:r>
      <w:r w:rsidRPr="001B78B5">
        <w:rPr>
          <w:rFonts w:ascii="Courier New" w:hAnsi="Courier New"/>
          <w:noProof/>
          <w:sz w:val="18"/>
          <w:lang w:val="en-US"/>
        </w:rPr>
        <w:t> 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>address 192.168.1</w:t>
      </w:r>
      <w:r>
        <w:rPr>
          <w:rFonts w:ascii="Courier New" w:hAnsi="Courier New"/>
          <w:b/>
          <w:bCs/>
          <w:noProof/>
          <w:sz w:val="18"/>
          <w:lang w:val="en-US"/>
        </w:rPr>
        <w:t>0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>.1 255.255.255.0</w:t>
      </w:r>
    </w:p>
    <w:p w14:paraId="126D6513" w14:textId="7A509059" w:rsidR="001B78B5" w:rsidRDefault="001B78B5" w:rsidP="001B78B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 xml:space="preserve">[R1-GigabitEthernet0/0/1.10] </w:t>
      </w:r>
      <w:r>
        <w:rPr>
          <w:rFonts w:ascii="Courier New" w:hAnsi="Courier New"/>
          <w:b/>
          <w:bCs/>
          <w:noProof/>
          <w:sz w:val="18"/>
          <w:lang w:val="en-US"/>
        </w:rPr>
        <w:t>description Management</w:t>
      </w:r>
    </w:p>
    <w:p w14:paraId="7FBE8CC1" w14:textId="15E20124" w:rsidR="003148F5" w:rsidRPr="003148F5" w:rsidRDefault="003148F5" w:rsidP="003148F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3148F5">
        <w:rPr>
          <w:rFonts w:ascii="Courier New" w:hAnsi="Courier New"/>
          <w:noProof/>
          <w:sz w:val="18"/>
          <w:lang w:val="en-US"/>
        </w:rPr>
        <w:t xml:space="preserve">[R1-GigabitEthernet0/0/1.10] </w:t>
      </w:r>
      <w:r>
        <w:rPr>
          <w:rFonts w:ascii="Courier New" w:hAnsi="Courier New"/>
          <w:b/>
          <w:bCs/>
          <w:noProof/>
          <w:sz w:val="18"/>
          <w:lang w:val="en-US"/>
        </w:rPr>
        <w:t>arp broadcast enable</w:t>
      </w:r>
    </w:p>
    <w:p w14:paraId="6A967363" w14:textId="3348FF0D" w:rsidR="001B78B5" w:rsidRPr="001B78B5" w:rsidRDefault="001B78B5" w:rsidP="001B78B5">
      <w:pPr>
        <w:spacing w:line="240" w:lineRule="auto"/>
        <w:ind w:left="720"/>
        <w:rPr>
          <w:rFonts w:ascii="Courier New" w:hAnsi="Courier New"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>[R1-GigabitEthernet0/0/1.1</w:t>
      </w:r>
      <w:r>
        <w:rPr>
          <w:rFonts w:ascii="Courier New" w:hAnsi="Courier New"/>
          <w:noProof/>
          <w:sz w:val="18"/>
          <w:lang w:val="en-US"/>
        </w:rPr>
        <w:t>0</w:t>
      </w:r>
      <w:r w:rsidRPr="001B78B5">
        <w:rPr>
          <w:rFonts w:ascii="Courier New" w:hAnsi="Courier New"/>
          <w:noProof/>
          <w:sz w:val="18"/>
          <w:lang w:val="en-US"/>
        </w:rPr>
        <w:t xml:space="preserve">] </w:t>
      </w:r>
      <w:r w:rsidRPr="001B78B5">
        <w:rPr>
          <w:rFonts w:ascii="Courier New" w:hAnsi="Courier New"/>
          <w:b/>
          <w:bCs/>
          <w:sz w:val="18"/>
          <w:lang w:val="en-US"/>
        </w:rPr>
        <w:t>int g0/0/1.20</w:t>
      </w:r>
    </w:p>
    <w:p w14:paraId="28D59274" w14:textId="77777777" w:rsidR="001B78B5" w:rsidRPr="001B78B5" w:rsidRDefault="001B78B5" w:rsidP="001B78B5">
      <w:pPr>
        <w:spacing w:line="240" w:lineRule="auto"/>
        <w:ind w:left="720"/>
        <w:rPr>
          <w:rFonts w:ascii="Courier New" w:hAnsi="Courier New"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lastRenderedPageBreak/>
        <w:t xml:space="preserve">[R1-GigabitEthernet0/0/1.20] 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>dot1q termination vid 20</w:t>
      </w:r>
    </w:p>
    <w:p w14:paraId="24603ECA" w14:textId="32C1967D" w:rsidR="001B78B5" w:rsidRDefault="001B78B5" w:rsidP="001B78B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 xml:space="preserve">[R1-GigabitEthernet0/0/1.20] </w:t>
      </w:r>
      <w:r w:rsidRPr="001B78B5">
        <w:rPr>
          <w:rFonts w:ascii="Courier New" w:hAnsi="Courier New"/>
          <w:b/>
          <w:bCs/>
          <w:noProof/>
          <w:sz w:val="18"/>
          <w:lang w:val="en-US"/>
        </w:rPr>
        <w:t>ip address 192.168.20.1 255.255.255.0</w:t>
      </w:r>
    </w:p>
    <w:p w14:paraId="47B7192B" w14:textId="69AB0C4A" w:rsidR="001B78B5" w:rsidRDefault="001B78B5" w:rsidP="001B78B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>[R1-GigabitEthernet0/0/1.</w:t>
      </w:r>
      <w:r w:rsidR="00A665AF">
        <w:rPr>
          <w:rFonts w:ascii="Courier New" w:hAnsi="Courier New"/>
          <w:noProof/>
          <w:sz w:val="18"/>
          <w:lang w:val="en-US"/>
        </w:rPr>
        <w:t>2</w:t>
      </w:r>
      <w:r w:rsidRPr="001B78B5">
        <w:rPr>
          <w:rFonts w:ascii="Courier New" w:hAnsi="Courier New"/>
          <w:noProof/>
          <w:sz w:val="18"/>
          <w:lang w:val="en-US"/>
        </w:rPr>
        <w:t xml:space="preserve">0] </w:t>
      </w:r>
      <w:r>
        <w:rPr>
          <w:rFonts w:ascii="Courier New" w:hAnsi="Courier New"/>
          <w:b/>
          <w:bCs/>
          <w:noProof/>
          <w:sz w:val="18"/>
          <w:lang w:val="en-US"/>
        </w:rPr>
        <w:t>description Sales</w:t>
      </w:r>
      <w:r w:rsidR="00A665AF">
        <w:rPr>
          <w:rFonts w:ascii="Courier New" w:hAnsi="Courier New"/>
          <w:b/>
          <w:bCs/>
          <w:noProof/>
          <w:sz w:val="18"/>
          <w:lang w:val="en-US"/>
        </w:rPr>
        <w:t xml:space="preserve"> </w:t>
      </w:r>
    </w:p>
    <w:p w14:paraId="62035B8E" w14:textId="4604D8BE" w:rsidR="003148F5" w:rsidRPr="003148F5" w:rsidRDefault="003148F5" w:rsidP="003148F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3148F5">
        <w:rPr>
          <w:rFonts w:ascii="Courier New" w:hAnsi="Courier New"/>
          <w:noProof/>
          <w:sz w:val="18"/>
          <w:lang w:val="en-US"/>
        </w:rPr>
        <w:t>[R1-GigabitEthernet0/0/1.</w:t>
      </w:r>
      <w:r>
        <w:rPr>
          <w:rFonts w:ascii="Courier New" w:hAnsi="Courier New"/>
          <w:noProof/>
          <w:sz w:val="18"/>
          <w:lang w:val="en-US"/>
        </w:rPr>
        <w:t>2</w:t>
      </w:r>
      <w:r w:rsidRPr="003148F5">
        <w:rPr>
          <w:rFonts w:ascii="Courier New" w:hAnsi="Courier New"/>
          <w:noProof/>
          <w:sz w:val="18"/>
          <w:lang w:val="en-US"/>
        </w:rPr>
        <w:t xml:space="preserve">0] </w:t>
      </w:r>
      <w:r>
        <w:rPr>
          <w:rFonts w:ascii="Courier New" w:hAnsi="Courier New"/>
          <w:b/>
          <w:bCs/>
          <w:noProof/>
          <w:sz w:val="18"/>
          <w:lang w:val="en-US"/>
        </w:rPr>
        <w:t>arp broadcast enable</w:t>
      </w:r>
    </w:p>
    <w:p w14:paraId="1B558C46" w14:textId="2ED5A6EF" w:rsidR="001B78B5" w:rsidRPr="001B78B5" w:rsidRDefault="001B78B5" w:rsidP="001B78B5">
      <w:pPr>
        <w:spacing w:line="240" w:lineRule="auto"/>
        <w:ind w:left="720"/>
        <w:rPr>
          <w:rFonts w:ascii="Courier New" w:hAnsi="Courier New"/>
          <w:sz w:val="18"/>
          <w:lang w:val="en-US"/>
        </w:rPr>
      </w:pPr>
      <w:r w:rsidRPr="001B78B5">
        <w:rPr>
          <w:rFonts w:ascii="Courier New" w:hAnsi="Courier New"/>
          <w:noProof/>
          <w:sz w:val="18"/>
          <w:lang w:val="en-US"/>
        </w:rPr>
        <w:t xml:space="preserve">[R1-GigabitEthernet0/0/1.20] </w:t>
      </w:r>
      <w:r w:rsidRPr="001B78B5">
        <w:rPr>
          <w:rFonts w:ascii="Courier New" w:hAnsi="Courier New"/>
          <w:b/>
          <w:bCs/>
          <w:sz w:val="18"/>
          <w:lang w:val="en-US"/>
        </w:rPr>
        <w:t>int g0/0/1.</w:t>
      </w:r>
      <w:r w:rsidR="00A665AF">
        <w:rPr>
          <w:rFonts w:ascii="Courier New" w:hAnsi="Courier New"/>
          <w:b/>
          <w:bCs/>
          <w:sz w:val="18"/>
          <w:lang w:val="en-US"/>
        </w:rPr>
        <w:t>30</w:t>
      </w:r>
    </w:p>
    <w:p w14:paraId="3BF31872" w14:textId="05E1A4B7" w:rsidR="001B78B5" w:rsidRPr="001B78B5" w:rsidRDefault="001B78B5" w:rsidP="001B78B5">
      <w:pPr>
        <w:spacing w:line="240" w:lineRule="auto"/>
        <w:ind w:left="720"/>
        <w:rPr>
          <w:rFonts w:ascii="Courier New" w:hAnsi="Courier New"/>
          <w:sz w:val="18"/>
          <w:lang w:val="en-US"/>
        </w:rPr>
      </w:pPr>
      <w:r w:rsidRPr="001B78B5">
        <w:rPr>
          <w:rFonts w:ascii="Courier New" w:hAnsi="Courier New"/>
          <w:sz w:val="18"/>
          <w:lang w:val="en-US"/>
        </w:rPr>
        <w:t>[R1-GigabitEthernet0/0/1.</w:t>
      </w:r>
      <w:r w:rsidR="00A665AF">
        <w:rPr>
          <w:rFonts w:ascii="Courier New" w:hAnsi="Courier New"/>
          <w:sz w:val="18"/>
          <w:lang w:val="en-US"/>
        </w:rPr>
        <w:t>30</w:t>
      </w:r>
      <w:r w:rsidRPr="001B78B5">
        <w:rPr>
          <w:rFonts w:ascii="Courier New" w:hAnsi="Courier New"/>
          <w:sz w:val="18"/>
          <w:lang w:val="en-US"/>
        </w:rPr>
        <w:t xml:space="preserve">] </w:t>
      </w:r>
      <w:r w:rsidRPr="001B78B5">
        <w:rPr>
          <w:rFonts w:ascii="Courier New" w:hAnsi="Courier New"/>
          <w:b/>
          <w:bCs/>
          <w:sz w:val="18"/>
          <w:lang w:val="en-US"/>
        </w:rPr>
        <w:t xml:space="preserve">dot1q termination vid </w:t>
      </w:r>
      <w:r w:rsidR="00A665AF">
        <w:rPr>
          <w:rFonts w:ascii="Courier New" w:hAnsi="Courier New"/>
          <w:b/>
          <w:bCs/>
          <w:sz w:val="18"/>
          <w:lang w:val="en-US"/>
        </w:rPr>
        <w:t>30</w:t>
      </w:r>
    </w:p>
    <w:p w14:paraId="6D435B9A" w14:textId="28D9CF85" w:rsidR="001B78B5" w:rsidRDefault="001B78B5" w:rsidP="001B78B5">
      <w:pPr>
        <w:spacing w:line="240" w:lineRule="auto"/>
        <w:ind w:left="720"/>
        <w:rPr>
          <w:rFonts w:ascii="Courier New" w:hAnsi="Courier New"/>
          <w:b/>
          <w:bCs/>
          <w:sz w:val="18"/>
          <w:lang w:val="en-US"/>
        </w:rPr>
      </w:pPr>
      <w:r w:rsidRPr="001B78B5">
        <w:rPr>
          <w:rFonts w:ascii="Courier New" w:hAnsi="Courier New"/>
          <w:sz w:val="18"/>
          <w:lang w:val="en-US"/>
        </w:rPr>
        <w:t>[R1-GigabitEthernet0/0/1.</w:t>
      </w:r>
      <w:r w:rsidR="00A665AF">
        <w:rPr>
          <w:rFonts w:ascii="Courier New" w:hAnsi="Courier New"/>
          <w:sz w:val="18"/>
          <w:lang w:val="en-US"/>
        </w:rPr>
        <w:t>30</w:t>
      </w:r>
      <w:r w:rsidRPr="001B78B5">
        <w:rPr>
          <w:rFonts w:ascii="Courier New" w:hAnsi="Courier New"/>
          <w:sz w:val="18"/>
          <w:lang w:val="en-US"/>
        </w:rPr>
        <w:t xml:space="preserve">] </w:t>
      </w:r>
      <w:proofErr w:type="spellStart"/>
      <w:r w:rsidRPr="001B78B5">
        <w:rPr>
          <w:rFonts w:ascii="Courier New" w:hAnsi="Courier New"/>
          <w:b/>
          <w:bCs/>
          <w:sz w:val="18"/>
          <w:lang w:val="en-US"/>
        </w:rPr>
        <w:t>ip</w:t>
      </w:r>
      <w:proofErr w:type="spellEnd"/>
      <w:r w:rsidRPr="001B78B5">
        <w:rPr>
          <w:rFonts w:ascii="Courier New" w:hAnsi="Courier New"/>
          <w:sz w:val="18"/>
          <w:lang w:val="en-US"/>
        </w:rPr>
        <w:t> </w:t>
      </w:r>
      <w:r w:rsidRPr="001B78B5">
        <w:rPr>
          <w:rFonts w:ascii="Courier New" w:hAnsi="Courier New"/>
          <w:b/>
          <w:bCs/>
          <w:sz w:val="18"/>
          <w:lang w:val="en-US"/>
        </w:rPr>
        <w:t>address 192.168.</w:t>
      </w:r>
      <w:r w:rsidR="00A665AF">
        <w:rPr>
          <w:rFonts w:ascii="Courier New" w:hAnsi="Courier New"/>
          <w:b/>
          <w:bCs/>
          <w:sz w:val="18"/>
          <w:lang w:val="en-US"/>
        </w:rPr>
        <w:t>30</w:t>
      </w:r>
      <w:r w:rsidRPr="001B78B5">
        <w:rPr>
          <w:rFonts w:ascii="Courier New" w:hAnsi="Courier New"/>
          <w:b/>
          <w:bCs/>
          <w:sz w:val="18"/>
          <w:lang w:val="en-US"/>
        </w:rPr>
        <w:t>.1 255.255.255.0</w:t>
      </w:r>
    </w:p>
    <w:p w14:paraId="46FAD7DD" w14:textId="674A8037" w:rsidR="00A665AF" w:rsidRDefault="00A665AF" w:rsidP="001B78B5">
      <w:pPr>
        <w:spacing w:line="240" w:lineRule="auto"/>
        <w:ind w:left="720"/>
        <w:rPr>
          <w:rFonts w:ascii="Courier New" w:hAnsi="Courier New"/>
          <w:b/>
          <w:bCs/>
          <w:sz w:val="18"/>
          <w:lang w:val="en-US"/>
        </w:rPr>
      </w:pPr>
      <w:r w:rsidRPr="00A665AF">
        <w:rPr>
          <w:rFonts w:ascii="Courier New" w:hAnsi="Courier New"/>
          <w:sz w:val="18"/>
          <w:lang w:val="en-US"/>
        </w:rPr>
        <w:t>[R1-GigabitEthernet0/0/1.</w:t>
      </w:r>
      <w:r w:rsidR="003148F5">
        <w:rPr>
          <w:rFonts w:ascii="Courier New" w:hAnsi="Courier New"/>
          <w:sz w:val="18"/>
          <w:lang w:val="en-US"/>
        </w:rPr>
        <w:t>3</w:t>
      </w:r>
      <w:r w:rsidRPr="00A665AF">
        <w:rPr>
          <w:rFonts w:ascii="Courier New" w:hAnsi="Courier New"/>
          <w:sz w:val="18"/>
          <w:lang w:val="en-US"/>
        </w:rPr>
        <w:t xml:space="preserve">0] </w:t>
      </w:r>
      <w:r w:rsidRPr="00A665AF">
        <w:rPr>
          <w:rFonts w:ascii="Courier New" w:hAnsi="Courier New"/>
          <w:b/>
          <w:bCs/>
          <w:sz w:val="18"/>
          <w:lang w:val="en-US"/>
        </w:rPr>
        <w:t>description Operations</w:t>
      </w:r>
    </w:p>
    <w:p w14:paraId="506314CD" w14:textId="3025A934" w:rsidR="003148F5" w:rsidRPr="00A665AF" w:rsidRDefault="003148F5" w:rsidP="003148F5">
      <w:pPr>
        <w:spacing w:line="240" w:lineRule="auto"/>
        <w:ind w:left="720"/>
        <w:rPr>
          <w:rFonts w:ascii="Courier New" w:hAnsi="Courier New"/>
          <w:b/>
          <w:bCs/>
          <w:noProof/>
          <w:sz w:val="18"/>
          <w:lang w:val="en-US"/>
        </w:rPr>
      </w:pPr>
      <w:r w:rsidRPr="003148F5">
        <w:rPr>
          <w:rFonts w:ascii="Courier New" w:hAnsi="Courier New"/>
          <w:noProof/>
          <w:sz w:val="18"/>
          <w:lang w:val="en-US"/>
        </w:rPr>
        <w:t>[R1-GigabitEthernet0/0/1.</w:t>
      </w:r>
      <w:r>
        <w:rPr>
          <w:rFonts w:ascii="Courier New" w:hAnsi="Courier New"/>
          <w:noProof/>
          <w:sz w:val="18"/>
          <w:lang w:val="en-US"/>
        </w:rPr>
        <w:t>3</w:t>
      </w:r>
      <w:r w:rsidRPr="003148F5">
        <w:rPr>
          <w:rFonts w:ascii="Courier New" w:hAnsi="Courier New"/>
          <w:noProof/>
          <w:sz w:val="18"/>
          <w:lang w:val="en-US"/>
        </w:rPr>
        <w:t xml:space="preserve">0] </w:t>
      </w:r>
      <w:r>
        <w:rPr>
          <w:rFonts w:ascii="Courier New" w:hAnsi="Courier New"/>
          <w:b/>
          <w:bCs/>
          <w:noProof/>
          <w:sz w:val="18"/>
          <w:lang w:val="en-US"/>
        </w:rPr>
        <w:t>arp broadcast enable</w:t>
      </w:r>
    </w:p>
    <w:p w14:paraId="3911636D" w14:textId="77777777" w:rsidR="00EB7FD3" w:rsidRDefault="006E5956" w:rsidP="00EB7FD3">
      <w:pPr>
        <w:pStyle w:val="SubStepAlpha"/>
      </w:pPr>
      <w:r>
        <w:t>Убедитесь, что вспомогательные интерфейсы работают</w:t>
      </w:r>
    </w:p>
    <w:p w14:paraId="6B202888" w14:textId="00C00C0D" w:rsidR="00EB7FD3" w:rsidRPr="00A665AF" w:rsidRDefault="00A665AF" w:rsidP="009737F3">
      <w:pPr>
        <w:pStyle w:val="CMDRed"/>
        <w:rPr>
          <w:b/>
          <w:color w:val="000000" w:themeColor="text1"/>
          <w:lang w:val="en-US"/>
        </w:rPr>
      </w:pPr>
      <w:r w:rsidRPr="00A665AF">
        <w:rPr>
          <w:color w:val="000000" w:themeColor="text1"/>
          <w:lang w:val="en-US"/>
        </w:rPr>
        <w:t>[R1]</w:t>
      </w:r>
      <w:r w:rsidR="00EB7FD3" w:rsidRPr="00A665AF">
        <w:rPr>
          <w:color w:val="000000" w:themeColor="text1"/>
          <w:lang w:val="en-US"/>
        </w:rPr>
        <w:t xml:space="preserve"> </w:t>
      </w:r>
      <w:r w:rsidRPr="00A665AF">
        <w:rPr>
          <w:b/>
          <w:color w:val="000000" w:themeColor="text1"/>
          <w:lang w:val="en-US"/>
        </w:rPr>
        <w:t>display</w:t>
      </w:r>
      <w:r w:rsidR="00EB7FD3" w:rsidRPr="00A665AF">
        <w:rPr>
          <w:b/>
          <w:color w:val="000000" w:themeColor="text1"/>
          <w:lang w:val="en-US"/>
        </w:rPr>
        <w:t xml:space="preserve"> </w:t>
      </w:r>
      <w:proofErr w:type="spellStart"/>
      <w:r w:rsidR="00EB7FD3" w:rsidRPr="00A665AF">
        <w:rPr>
          <w:b/>
          <w:color w:val="000000" w:themeColor="text1"/>
          <w:lang w:val="en-US"/>
        </w:rPr>
        <w:t>ip</w:t>
      </w:r>
      <w:proofErr w:type="spellEnd"/>
      <w:r w:rsidR="00EB7FD3" w:rsidRPr="00A665AF">
        <w:rPr>
          <w:b/>
          <w:color w:val="000000" w:themeColor="text1"/>
          <w:lang w:val="en-US"/>
        </w:rPr>
        <w:t xml:space="preserve"> interface brief</w:t>
      </w:r>
    </w:p>
    <w:p w14:paraId="0AB69A46" w14:textId="77777777" w:rsidR="00EB7FD3" w:rsidRDefault="00EB7FD3" w:rsidP="009737F3">
      <w:pPr>
        <w:pStyle w:val="Heading2"/>
      </w:pPr>
      <w:r>
        <w:t>Проверьте, работает ли маршрутизация между VLAN</w:t>
      </w:r>
    </w:p>
    <w:p w14:paraId="1A49198B" w14:textId="77777777" w:rsidR="00EB7FD3" w:rsidRDefault="00EB7FD3" w:rsidP="00EB7FD3">
      <w:pPr>
        <w:pStyle w:val="Heading3"/>
      </w:pPr>
      <w:r>
        <w:t>Выполните следующие тесты с PC-A. Все должно быть успешно.</w:t>
      </w:r>
    </w:p>
    <w:p w14:paraId="0165ABA0" w14:textId="77777777" w:rsidR="00EB7FD3" w:rsidRDefault="00EB7FD3" w:rsidP="00295A4F">
      <w:pPr>
        <w:pStyle w:val="BodyTextL25"/>
      </w:pPr>
      <w:r>
        <w:rPr>
          <w:b/>
        </w:rPr>
        <w:t>Примечание.</w:t>
      </w:r>
      <w:r>
        <w:t xml:space="preserve"> Возможно, вам придется отключить брандмауэр ПК для работы ping</w:t>
      </w:r>
    </w:p>
    <w:p w14:paraId="250D7F01" w14:textId="77777777" w:rsidR="00EB7FD3" w:rsidRDefault="00EB7FD3" w:rsidP="009737F3">
      <w:pPr>
        <w:pStyle w:val="SubStepAlpha"/>
        <w:spacing w:before="0"/>
      </w:pPr>
      <w:r>
        <w:t>Отправьте эхо-запрос с PC-A на шлюз по умолчанию.</w:t>
      </w:r>
    </w:p>
    <w:p w14:paraId="11CE1F9C" w14:textId="77777777" w:rsidR="00EB7FD3" w:rsidRDefault="00EB7FD3" w:rsidP="00EB7FD3">
      <w:pPr>
        <w:pStyle w:val="SubStepAlpha"/>
      </w:pPr>
      <w:r>
        <w:t>Отправьте эхо-запрос с PC-A на PC-B.</w:t>
      </w:r>
    </w:p>
    <w:p w14:paraId="2B9F59C6" w14:textId="77777777" w:rsidR="00EB7FD3" w:rsidRDefault="00EB7FD3" w:rsidP="00EB7FD3">
      <w:pPr>
        <w:pStyle w:val="SubStepAlpha"/>
      </w:pPr>
      <w:r>
        <w:t>Отправьте команду ping с компьютера PC-A на коммутатор S2.</w:t>
      </w:r>
    </w:p>
    <w:p w14:paraId="1B43B9F4" w14:textId="77777777" w:rsidR="00EB7FD3" w:rsidRDefault="00EB7FD3" w:rsidP="00EB7FD3">
      <w:pPr>
        <w:pStyle w:val="Heading3"/>
      </w:pPr>
      <w:r>
        <w:t>Пройдите следующий тест с PC-B</w:t>
      </w:r>
    </w:p>
    <w:p w14:paraId="104181E3" w14:textId="77777777" w:rsidR="009737F3" w:rsidRDefault="00EB7FD3" w:rsidP="009737F3">
      <w:pPr>
        <w:pStyle w:val="BodyTextL25"/>
      </w:pPr>
      <w:r>
        <w:t xml:space="preserve">В окне командной строки на PC-B выполните команду </w:t>
      </w:r>
      <w:r w:rsidRPr="006E5956">
        <w:rPr>
          <w:b/>
        </w:rPr>
        <w:t>tracert</w:t>
      </w:r>
      <w:r>
        <w:t xml:space="preserve"> на адрес PC-A.</w:t>
      </w:r>
    </w:p>
    <w:p w14:paraId="3C209671" w14:textId="77777777" w:rsidR="009737F3" w:rsidRDefault="009737F3" w:rsidP="009737F3">
      <w:pPr>
        <w:pStyle w:val="Heading4"/>
      </w:pPr>
      <w:r>
        <w:t>Вопрос:</w:t>
      </w:r>
    </w:p>
    <w:p w14:paraId="493830A3" w14:textId="77777777" w:rsidR="00EB7FD3" w:rsidRDefault="00EB7FD3" w:rsidP="009737F3">
      <w:pPr>
        <w:pStyle w:val="BodyTextL25"/>
        <w:spacing w:before="0"/>
      </w:pPr>
      <w:r>
        <w:t>Какие промежуточные IP-адреса отображаются в результатах?</w:t>
      </w:r>
    </w:p>
    <w:sectPr w:rsidR="00EB7FD3" w:rsidSect="009C3182">
      <w:headerReference w:type="default" r:id="rId9"/>
      <w:headerReference w:type="first" r:id="rId1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01EE8" w14:textId="77777777" w:rsidR="002D0F8A" w:rsidRDefault="002D0F8A" w:rsidP="00710659">
      <w:pPr>
        <w:spacing w:after="0" w:line="240" w:lineRule="auto"/>
      </w:pPr>
      <w:r>
        <w:separator/>
      </w:r>
    </w:p>
    <w:p w14:paraId="204E7C2E" w14:textId="77777777" w:rsidR="002D0F8A" w:rsidRDefault="002D0F8A"/>
  </w:endnote>
  <w:endnote w:type="continuationSeparator" w:id="0">
    <w:p w14:paraId="2FFE53CE" w14:textId="77777777" w:rsidR="002D0F8A" w:rsidRDefault="002D0F8A" w:rsidP="00710659">
      <w:pPr>
        <w:spacing w:after="0" w:line="240" w:lineRule="auto"/>
      </w:pPr>
      <w:r>
        <w:continuationSeparator/>
      </w:r>
    </w:p>
    <w:p w14:paraId="4AE1D2C9" w14:textId="77777777" w:rsidR="002D0F8A" w:rsidRDefault="002D0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BAD7B" w14:textId="77777777" w:rsidR="002D0F8A" w:rsidRDefault="002D0F8A" w:rsidP="00710659">
      <w:pPr>
        <w:spacing w:after="0" w:line="240" w:lineRule="auto"/>
      </w:pPr>
      <w:r>
        <w:separator/>
      </w:r>
    </w:p>
    <w:p w14:paraId="603B4749" w14:textId="77777777" w:rsidR="002D0F8A" w:rsidRDefault="002D0F8A"/>
  </w:footnote>
  <w:footnote w:type="continuationSeparator" w:id="0">
    <w:p w14:paraId="479C45FB" w14:textId="77777777" w:rsidR="002D0F8A" w:rsidRDefault="002D0F8A" w:rsidP="00710659">
      <w:pPr>
        <w:spacing w:after="0" w:line="240" w:lineRule="auto"/>
      </w:pPr>
      <w:r>
        <w:continuationSeparator/>
      </w:r>
    </w:p>
    <w:p w14:paraId="51357969" w14:textId="77777777" w:rsidR="002D0F8A" w:rsidRDefault="002D0F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Заголовок"/>
      <w:tag w:val=""/>
      <w:id w:val="-1711953976"/>
      <w:placeholder>
        <w:docPart w:val="7FDFF5C5D4D84E55BEEA6B7F80F69E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F8C3073" w14:textId="5FB1FCD9" w:rsidR="00EE1956" w:rsidRDefault="00A36E06" w:rsidP="008402F2">
        <w:pPr>
          <w:pStyle w:val="PageHead"/>
        </w:pPr>
        <w:r>
          <w:t>Лабораторная работа 8 - Внедрение маршрутизации между виртуальными локальными сетями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C6DD" w14:textId="66463159" w:rsidR="00EE1956" w:rsidRDefault="00EE1956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411AE1B8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657352F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5"/>
  </w:num>
  <w:num w:numId="11">
    <w:abstractNumId w:val="8"/>
  </w:num>
  <w:num w:numId="12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 w:numId="17">
    <w:abstractNumId w:val="3"/>
  </w:num>
  <w:num w:numId="18">
    <w:abstractNumId w:val="3"/>
  </w:num>
  <w:num w:numId="1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0C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0F2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199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187E"/>
    <w:rsid w:val="0014219C"/>
    <w:rsid w:val="001425ED"/>
    <w:rsid w:val="00143450"/>
    <w:rsid w:val="00144997"/>
    <w:rsid w:val="00144ECB"/>
    <w:rsid w:val="001523C0"/>
    <w:rsid w:val="001535FE"/>
    <w:rsid w:val="00154E3A"/>
    <w:rsid w:val="00155352"/>
    <w:rsid w:val="00156812"/>
    <w:rsid w:val="00157902"/>
    <w:rsid w:val="00162105"/>
    <w:rsid w:val="00162EEA"/>
    <w:rsid w:val="00163164"/>
    <w:rsid w:val="00166253"/>
    <w:rsid w:val="00166F3B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B78B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6F0"/>
    <w:rsid w:val="00231DCA"/>
    <w:rsid w:val="00235051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5A4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F8A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48F5"/>
    <w:rsid w:val="0031789F"/>
    <w:rsid w:val="00320788"/>
    <w:rsid w:val="003233A3"/>
    <w:rsid w:val="0033481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0864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51F"/>
    <w:rsid w:val="00452C6D"/>
    <w:rsid w:val="00455E0B"/>
    <w:rsid w:val="0045724D"/>
    <w:rsid w:val="00457934"/>
    <w:rsid w:val="0046253A"/>
    <w:rsid w:val="00462B9F"/>
    <w:rsid w:val="004659EE"/>
    <w:rsid w:val="00473E34"/>
    <w:rsid w:val="00476BA9"/>
    <w:rsid w:val="00481650"/>
    <w:rsid w:val="00487457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1C12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D79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319"/>
    <w:rsid w:val="00536277"/>
    <w:rsid w:val="00536F43"/>
    <w:rsid w:val="005510BA"/>
    <w:rsid w:val="005538C8"/>
    <w:rsid w:val="00554B4E"/>
    <w:rsid w:val="00556C02"/>
    <w:rsid w:val="00557F1B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2D51"/>
    <w:rsid w:val="005C6DE5"/>
    <w:rsid w:val="005D2B29"/>
    <w:rsid w:val="005D354A"/>
    <w:rsid w:val="005D3E53"/>
    <w:rsid w:val="005D506C"/>
    <w:rsid w:val="005E3235"/>
    <w:rsid w:val="005E4176"/>
    <w:rsid w:val="005E4876"/>
    <w:rsid w:val="005E50F6"/>
    <w:rsid w:val="005E65B5"/>
    <w:rsid w:val="005F0301"/>
    <w:rsid w:val="005F3AE9"/>
    <w:rsid w:val="005F559F"/>
    <w:rsid w:val="006007BB"/>
    <w:rsid w:val="00601A1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217B"/>
    <w:rsid w:val="006A48F1"/>
    <w:rsid w:val="006A71A3"/>
    <w:rsid w:val="006B03F2"/>
    <w:rsid w:val="006B14C1"/>
    <w:rsid w:val="006B1639"/>
    <w:rsid w:val="006B3044"/>
    <w:rsid w:val="006B553E"/>
    <w:rsid w:val="006B5CA7"/>
    <w:rsid w:val="006B5E89"/>
    <w:rsid w:val="006B650C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669"/>
    <w:rsid w:val="006E372B"/>
    <w:rsid w:val="006E5956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0A54"/>
    <w:rsid w:val="0071147A"/>
    <w:rsid w:val="0071185D"/>
    <w:rsid w:val="00714B85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55D6C"/>
    <w:rsid w:val="00760FE4"/>
    <w:rsid w:val="007636C2"/>
    <w:rsid w:val="00763D8B"/>
    <w:rsid w:val="007657F6"/>
    <w:rsid w:val="00765E47"/>
    <w:rsid w:val="0077125A"/>
    <w:rsid w:val="0078405B"/>
    <w:rsid w:val="00784F30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5FFD"/>
    <w:rsid w:val="007B738E"/>
    <w:rsid w:val="007C0EE0"/>
    <w:rsid w:val="007C1B71"/>
    <w:rsid w:val="007C2FBB"/>
    <w:rsid w:val="007C7164"/>
    <w:rsid w:val="007C7413"/>
    <w:rsid w:val="007D1984"/>
    <w:rsid w:val="007D2AFE"/>
    <w:rsid w:val="007E1B0C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216C"/>
    <w:rsid w:val="00843681"/>
    <w:rsid w:val="0084564F"/>
    <w:rsid w:val="00846494"/>
    <w:rsid w:val="00847B20"/>
    <w:rsid w:val="008509D3"/>
    <w:rsid w:val="00853418"/>
    <w:rsid w:val="00856EBD"/>
    <w:rsid w:val="00857CF6"/>
    <w:rsid w:val="00860F78"/>
    <w:rsid w:val="008610ED"/>
    <w:rsid w:val="00861C6A"/>
    <w:rsid w:val="00863A78"/>
    <w:rsid w:val="00865199"/>
    <w:rsid w:val="00867EAF"/>
    <w:rsid w:val="00870763"/>
    <w:rsid w:val="00870C72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4BBB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BB5"/>
    <w:rsid w:val="00933237"/>
    <w:rsid w:val="00933F28"/>
    <w:rsid w:val="009400C3"/>
    <w:rsid w:val="00940AEE"/>
    <w:rsid w:val="00942299"/>
    <w:rsid w:val="009453F7"/>
    <w:rsid w:val="009476C0"/>
    <w:rsid w:val="00963E34"/>
    <w:rsid w:val="00964DFA"/>
    <w:rsid w:val="00970A69"/>
    <w:rsid w:val="009737F3"/>
    <w:rsid w:val="0098155C"/>
    <w:rsid w:val="00981CCA"/>
    <w:rsid w:val="00983B77"/>
    <w:rsid w:val="00993EE0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9F642C"/>
    <w:rsid w:val="00A014A3"/>
    <w:rsid w:val="00A027CC"/>
    <w:rsid w:val="00A0412D"/>
    <w:rsid w:val="00A15DF0"/>
    <w:rsid w:val="00A21211"/>
    <w:rsid w:val="00A30F8A"/>
    <w:rsid w:val="00A33890"/>
    <w:rsid w:val="00A34E7F"/>
    <w:rsid w:val="00A36E06"/>
    <w:rsid w:val="00A43772"/>
    <w:rsid w:val="00A46F0A"/>
    <w:rsid w:val="00A46F25"/>
    <w:rsid w:val="00A47CC2"/>
    <w:rsid w:val="00A502BA"/>
    <w:rsid w:val="00A51AE2"/>
    <w:rsid w:val="00A60146"/>
    <w:rsid w:val="00A601A9"/>
    <w:rsid w:val="00A60F6F"/>
    <w:rsid w:val="00A622C4"/>
    <w:rsid w:val="00A6283D"/>
    <w:rsid w:val="00A665AF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4DCA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18CF"/>
    <w:rsid w:val="00B35151"/>
    <w:rsid w:val="00B433F2"/>
    <w:rsid w:val="00B458E8"/>
    <w:rsid w:val="00B47940"/>
    <w:rsid w:val="00B51B63"/>
    <w:rsid w:val="00B5397B"/>
    <w:rsid w:val="00B53EE9"/>
    <w:rsid w:val="00B6183E"/>
    <w:rsid w:val="00B62809"/>
    <w:rsid w:val="00B65D48"/>
    <w:rsid w:val="00B72F2A"/>
    <w:rsid w:val="00B74716"/>
    <w:rsid w:val="00B7675A"/>
    <w:rsid w:val="00B81898"/>
    <w:rsid w:val="00B82DED"/>
    <w:rsid w:val="00B83CE6"/>
    <w:rsid w:val="00B8606B"/>
    <w:rsid w:val="00B868CC"/>
    <w:rsid w:val="00B878E7"/>
    <w:rsid w:val="00B879CC"/>
    <w:rsid w:val="00B9330B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17E78"/>
    <w:rsid w:val="00C20634"/>
    <w:rsid w:val="00C20BA7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C5D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F97"/>
    <w:rsid w:val="00CD1070"/>
    <w:rsid w:val="00CD40B1"/>
    <w:rsid w:val="00CD51E0"/>
    <w:rsid w:val="00CD7F73"/>
    <w:rsid w:val="00CE26C5"/>
    <w:rsid w:val="00CE36AF"/>
    <w:rsid w:val="00CE47F3"/>
    <w:rsid w:val="00CE54DD"/>
    <w:rsid w:val="00CE5E24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E21"/>
    <w:rsid w:val="00D452F4"/>
    <w:rsid w:val="00D458EC"/>
    <w:rsid w:val="00D501B0"/>
    <w:rsid w:val="00D52582"/>
    <w:rsid w:val="00D531D0"/>
    <w:rsid w:val="00D56A0E"/>
    <w:rsid w:val="00D56A15"/>
    <w:rsid w:val="00D57AD3"/>
    <w:rsid w:val="00D623A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3DD6"/>
    <w:rsid w:val="00D951FC"/>
    <w:rsid w:val="00D977E8"/>
    <w:rsid w:val="00D97B16"/>
    <w:rsid w:val="00DA119B"/>
    <w:rsid w:val="00DB1C89"/>
    <w:rsid w:val="00DB3763"/>
    <w:rsid w:val="00DB4029"/>
    <w:rsid w:val="00DB4BBE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55A2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2DB0"/>
    <w:rsid w:val="00EB3082"/>
    <w:rsid w:val="00EB3C74"/>
    <w:rsid w:val="00EB4AF2"/>
    <w:rsid w:val="00EB6C33"/>
    <w:rsid w:val="00EB7FD3"/>
    <w:rsid w:val="00EC1DEA"/>
    <w:rsid w:val="00EC6F62"/>
    <w:rsid w:val="00ED2EA2"/>
    <w:rsid w:val="00ED6019"/>
    <w:rsid w:val="00ED7830"/>
    <w:rsid w:val="00EE195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07B53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E39"/>
    <w:rsid w:val="00F41F1B"/>
    <w:rsid w:val="00F43CDB"/>
    <w:rsid w:val="00F46BD9"/>
    <w:rsid w:val="00F60BE0"/>
    <w:rsid w:val="00F6280E"/>
    <w:rsid w:val="00F655FA"/>
    <w:rsid w:val="00F666EC"/>
    <w:rsid w:val="00F7050A"/>
    <w:rsid w:val="00F75533"/>
    <w:rsid w:val="00F8036D"/>
    <w:rsid w:val="00F80437"/>
    <w:rsid w:val="00F809DC"/>
    <w:rsid w:val="00F86EB0"/>
    <w:rsid w:val="00FA154B"/>
    <w:rsid w:val="00FA3811"/>
    <w:rsid w:val="00FA3B9F"/>
    <w:rsid w:val="00FA3E04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64EE42C"/>
  <w15:docId w15:val="{02C7D4EB-F11F-4CCA-B3FD-6D70C45E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A3E0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863A78"/>
    <w:pPr>
      <w:keepNext/>
      <w:keepLines/>
      <w:numPr>
        <w:numId w:val="18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863A78"/>
    <w:pPr>
      <w:keepNext/>
      <w:numPr>
        <w:ilvl w:val="1"/>
        <w:numId w:val="18"/>
      </w:numPr>
      <w:spacing w:before="240" w:after="120" w:line="240" w:lineRule="auto"/>
      <w:outlineLvl w:val="1"/>
    </w:pPr>
    <w:rPr>
      <w:rFonts w:eastAsia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3E04"/>
    <w:pPr>
      <w:keepNext/>
      <w:numPr>
        <w:ilvl w:val="2"/>
        <w:numId w:val="18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355A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63A78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863A78"/>
    <w:rPr>
      <w:rFonts w:eastAsia="Times New Roman"/>
      <w:b/>
      <w:bCs/>
      <w:sz w:val="28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6A217B"/>
    <w:pPr>
      <w:spacing w:after="24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0C119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FA3E04"/>
    <w:pPr>
      <w:numPr>
        <w:ilvl w:val="3"/>
        <w:numId w:val="18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FA3E04"/>
    <w:pPr>
      <w:numPr>
        <w:ilvl w:val="4"/>
        <w:numId w:val="18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FA3E0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355A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EB7FD3"/>
    <w:rPr>
      <w:b/>
      <w:sz w:val="32"/>
    </w:rPr>
  </w:style>
  <w:style w:type="paragraph" w:customStyle="1" w:styleId="BodyText1">
    <w:name w:val="Body Text1"/>
    <w:basedOn w:val="Normal"/>
    <w:qFormat/>
    <w:rsid w:val="00EB7FD3"/>
    <w:pPr>
      <w:spacing w:line="240" w:lineRule="auto"/>
    </w:pPr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EB7FD3"/>
    <w:pPr>
      <w:ind w:left="720"/>
    </w:pPr>
  </w:style>
  <w:style w:type="paragraph" w:styleId="Revision">
    <w:name w:val="Revision"/>
    <w:hidden/>
    <w:uiPriority w:val="99"/>
    <w:semiHidden/>
    <w:rsid w:val="00EB7FD3"/>
    <w:rPr>
      <w:sz w:val="22"/>
      <w:szCs w:val="22"/>
    </w:rPr>
  </w:style>
  <w:style w:type="paragraph" w:customStyle="1" w:styleId="CMDL75">
    <w:name w:val="CMD L75"/>
    <w:basedOn w:val="CMD"/>
    <w:qFormat/>
    <w:rsid w:val="00EB7FD3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FF5C5D4D84E55BEEA6B7F80F69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45981-B1E7-483D-B54C-68D10179A37B}"/>
      </w:docPartPr>
      <w:docPartBody>
        <w:p w:rsidR="00DF093C" w:rsidRDefault="001D4DF7">
          <w:pPr>
            <w:pStyle w:val="7FDFF5C5D4D84E55BEEA6B7F80F69E58"/>
          </w:pPr>
          <w:r>
            <w:rPr>
              <w:rStyle w:val="PlaceholderText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7"/>
    <w:rsid w:val="000A2F56"/>
    <w:rsid w:val="001D4DF7"/>
    <w:rsid w:val="001E78A2"/>
    <w:rsid w:val="004C0F89"/>
    <w:rsid w:val="004C5714"/>
    <w:rsid w:val="005D75D2"/>
    <w:rsid w:val="005F0F13"/>
    <w:rsid w:val="008D304B"/>
    <w:rsid w:val="009D02DC"/>
    <w:rsid w:val="009D1C14"/>
    <w:rsid w:val="00C76F27"/>
    <w:rsid w:val="00DA6063"/>
    <w:rsid w:val="00DF093C"/>
    <w:rsid w:val="00EF3902"/>
    <w:rsid w:val="00F0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FDFF5C5D4D84E55BEEA6B7F80F69E58">
    <w:name w:val="7FDFF5C5D4D84E55BEEA6B7F80F69E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E3B436-611A-41B4-80E0-DB41843E3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C:\Users\spennock\Curriculum_Development\CCNA7.0\NetAcad-Templates\Lab_Template - ILM_2019_Accessibility.dotx</Template>
  <TotalTime>2</TotalTime>
  <Pages>6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- Внедрение маршрутизации между виртуальными локальными сетями</vt:lpstr>
    </vt:vector>
  </TitlesOfParts>
  <Company>Cisco Systems, Inc.</Company>
  <LinksUpToDate>false</LinksUpToDate>
  <CharactersWithSpaces>9337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8 - Внедрение маршрутизации между виртуальными локальными сетями</dc:title>
  <dc:creator>SP</dc:creator>
  <dc:description>2019 г.</dc:description>
  <cp:lastModifiedBy>Microsoft Office User</cp:lastModifiedBy>
  <cp:revision>4</cp:revision>
  <cp:lastPrinted>2019-11-06T18:35:00Z</cp:lastPrinted>
  <dcterms:created xsi:type="dcterms:W3CDTF">2022-12-12T10:25:00Z</dcterms:created>
  <dcterms:modified xsi:type="dcterms:W3CDTF">2024-08-21T06:26:00Z</dcterms:modified>
</cp:coreProperties>
</file>